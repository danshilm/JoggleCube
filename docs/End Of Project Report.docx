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E4699E"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 xml:space="preserve">nah37, </w:t>
            </w:r>
            <w:proofErr w:type="spellStart"/>
            <w:r>
              <w:t>jty</w:t>
            </w:r>
            <w:proofErr w:type="spellEnd"/>
            <w:r>
              <w:t>, mai15</w:t>
            </w:r>
          </w:p>
        </w:tc>
      </w:tr>
      <w:tr w:rsidR="0003694C" w:rsidRPr="0003694C" w:rsidTr="009D12AB">
        <w:tc>
          <w:tcPr>
            <w:tcW w:w="1276" w:type="dxa"/>
          </w:tcPr>
          <w:p w:rsidR="0003694C" w:rsidRPr="0003694C" w:rsidRDefault="0003694C" w:rsidP="00E4699E">
            <w:r w:rsidRPr="0003694C">
              <w:t>Config Ref:</w:t>
            </w:r>
          </w:p>
        </w:tc>
        <w:tc>
          <w:tcPr>
            <w:tcW w:w="4355" w:type="dxa"/>
          </w:tcPr>
          <w:p w:rsidR="0003694C" w:rsidRPr="0003694C" w:rsidRDefault="00286E4D"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EndPr/>
              <w:sdtContent>
                <w:r w:rsidR="00421373">
                  <w:t>SE_</w:t>
                </w:r>
                <w:r w:rsidR="00BC3CC8">
                  <w:t>JC</w:t>
                </w:r>
                <w:r w:rsidR="00570A64">
                  <w:t>_</w:t>
                </w:r>
                <w:r w:rsidR="00BC3CC8">
                  <w:t>EOPR</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E4699E">
            <w:r w:rsidRPr="0003694C">
              <w:t>Date:</w:t>
            </w:r>
          </w:p>
        </w:tc>
        <w:tc>
          <w:tcPr>
            <w:tcW w:w="4355" w:type="dxa"/>
          </w:tcPr>
          <w:p w:rsidR="0003694C" w:rsidRPr="0003694C" w:rsidRDefault="009939F4" w:rsidP="00E4699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E4699E">
            <w:r w:rsidRPr="0003694C">
              <w:t>Version:</w:t>
            </w:r>
          </w:p>
        </w:tc>
        <w:tc>
          <w:tcPr>
            <w:tcW w:w="4355" w:type="dxa"/>
          </w:tcPr>
          <w:p w:rsidR="0003694C" w:rsidRPr="0003694C" w:rsidRDefault="00286E4D"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End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4699E">
            <w:r w:rsidRPr="0003694C">
              <w:t>Status:</w:t>
            </w:r>
          </w:p>
        </w:tc>
        <w:tc>
          <w:tcPr>
            <w:tcW w:w="4355" w:type="dxa"/>
          </w:tcPr>
          <w:p w:rsidR="0003694C" w:rsidRPr="0003694C" w:rsidRDefault="00286E4D"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EndPr/>
              <w:sdtContent>
                <w:r w:rsidR="00B60EC7">
                  <w:t>Release</w:t>
                </w:r>
              </w:sdtContent>
            </w:sdt>
          </w:p>
        </w:tc>
      </w:tr>
    </w:tbl>
    <w:p w:rsidR="00573F2E" w:rsidRDefault="009D341E" w:rsidP="00506697">
      <w:pPr>
        <w:rPr>
          <w:kern w:val="28"/>
        </w:rPr>
      </w:pPr>
      <w:r>
        <w:rPr>
          <w:noProof/>
          <w:lang w:val="en-US"/>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Default="00DD0070">
          <w:pPr>
            <w:pStyle w:val="TOCHeading"/>
          </w:pPr>
          <w:r>
            <w:t>Contents</w:t>
          </w:r>
        </w:p>
        <w:p w:rsidR="006C0DB3" w:rsidRDefault="00DD0070">
          <w:pPr>
            <w:pStyle w:val="TOC1"/>
            <w:tabs>
              <w:tab w:val="left" w:pos="40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923388" w:history="1">
            <w:r w:rsidR="006C0DB3" w:rsidRPr="00822337">
              <w:rPr>
                <w:rStyle w:val="Hyperlink"/>
                <w:noProof/>
              </w:rPr>
              <w:t>1.</w:t>
            </w:r>
            <w:r w:rsidR="006C0DB3">
              <w:rPr>
                <w:rFonts w:asciiTheme="minorHAnsi" w:eastAsiaTheme="minorEastAsia" w:hAnsiTheme="minorHAnsi" w:cstheme="minorBidi"/>
                <w:caps w:val="0"/>
                <w:noProof/>
                <w:sz w:val="22"/>
                <w:szCs w:val="22"/>
                <w:lang w:val="en-MU" w:eastAsia="en-MU"/>
              </w:rPr>
              <w:tab/>
            </w:r>
            <w:r w:rsidR="006C0DB3" w:rsidRPr="00822337">
              <w:rPr>
                <w:rStyle w:val="Hyperlink"/>
                <w:noProof/>
              </w:rPr>
              <w:t>Introduction</w:t>
            </w:r>
            <w:r w:rsidR="006C0DB3">
              <w:rPr>
                <w:noProof/>
                <w:webHidden/>
              </w:rPr>
              <w:tab/>
            </w:r>
            <w:r w:rsidR="006C0DB3">
              <w:rPr>
                <w:noProof/>
                <w:webHidden/>
              </w:rPr>
              <w:fldChar w:fldCharType="begin"/>
            </w:r>
            <w:r w:rsidR="006C0DB3">
              <w:rPr>
                <w:noProof/>
                <w:webHidden/>
              </w:rPr>
              <w:instrText xml:space="preserve"> PAGEREF _Toc513923388 \h </w:instrText>
            </w:r>
            <w:r w:rsidR="006C0DB3">
              <w:rPr>
                <w:noProof/>
                <w:webHidden/>
              </w:rPr>
            </w:r>
            <w:r w:rsidR="006C0DB3">
              <w:rPr>
                <w:noProof/>
                <w:webHidden/>
              </w:rPr>
              <w:fldChar w:fldCharType="separate"/>
            </w:r>
            <w:r w:rsidR="006C0DB3">
              <w:rPr>
                <w:noProof/>
                <w:webHidden/>
              </w:rPr>
              <w:t>3</w:t>
            </w:r>
            <w:r w:rsidR="006C0DB3">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89" w:history="1">
            <w:r w:rsidRPr="00822337">
              <w:rPr>
                <w:rStyle w:val="Hyperlink"/>
                <w:noProof/>
              </w:rPr>
              <w:t>1.1</w:t>
            </w:r>
            <w:r>
              <w:rPr>
                <w:rFonts w:asciiTheme="minorHAnsi" w:eastAsiaTheme="minorEastAsia" w:hAnsiTheme="minorHAnsi" w:cstheme="minorBidi"/>
                <w:noProof/>
                <w:sz w:val="22"/>
                <w:szCs w:val="22"/>
                <w:lang w:val="en-MU" w:eastAsia="en-MU"/>
              </w:rPr>
              <w:tab/>
            </w:r>
            <w:r w:rsidRPr="00822337">
              <w:rPr>
                <w:rStyle w:val="Hyperlink"/>
                <w:noProof/>
              </w:rPr>
              <w:t>Purpose of this Document</w:t>
            </w:r>
            <w:r>
              <w:rPr>
                <w:noProof/>
                <w:webHidden/>
              </w:rPr>
              <w:tab/>
            </w:r>
            <w:r>
              <w:rPr>
                <w:noProof/>
                <w:webHidden/>
              </w:rPr>
              <w:fldChar w:fldCharType="begin"/>
            </w:r>
            <w:r>
              <w:rPr>
                <w:noProof/>
                <w:webHidden/>
              </w:rPr>
              <w:instrText xml:space="preserve"> PAGEREF _Toc513923389 \h </w:instrText>
            </w:r>
            <w:r>
              <w:rPr>
                <w:noProof/>
                <w:webHidden/>
              </w:rPr>
            </w:r>
            <w:r>
              <w:rPr>
                <w:noProof/>
                <w:webHidden/>
              </w:rPr>
              <w:fldChar w:fldCharType="separate"/>
            </w:r>
            <w:r>
              <w:rPr>
                <w:noProof/>
                <w:webHidden/>
              </w:rPr>
              <w:t>3</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90" w:history="1">
            <w:r w:rsidRPr="00822337">
              <w:rPr>
                <w:rStyle w:val="Hyperlink"/>
                <w:noProof/>
              </w:rPr>
              <w:t>1.2</w:t>
            </w:r>
            <w:r>
              <w:rPr>
                <w:rFonts w:asciiTheme="minorHAnsi" w:eastAsiaTheme="minorEastAsia" w:hAnsiTheme="minorHAnsi" w:cstheme="minorBidi"/>
                <w:noProof/>
                <w:sz w:val="22"/>
                <w:szCs w:val="22"/>
                <w:lang w:val="en-MU" w:eastAsia="en-MU"/>
              </w:rPr>
              <w:tab/>
            </w:r>
            <w:r w:rsidRPr="00822337">
              <w:rPr>
                <w:rStyle w:val="Hyperlink"/>
                <w:noProof/>
              </w:rPr>
              <w:t>Scope</w:t>
            </w:r>
            <w:r>
              <w:rPr>
                <w:noProof/>
                <w:webHidden/>
              </w:rPr>
              <w:tab/>
            </w:r>
            <w:r>
              <w:rPr>
                <w:noProof/>
                <w:webHidden/>
              </w:rPr>
              <w:fldChar w:fldCharType="begin"/>
            </w:r>
            <w:r>
              <w:rPr>
                <w:noProof/>
                <w:webHidden/>
              </w:rPr>
              <w:instrText xml:space="preserve"> PAGEREF _Toc513923390 \h </w:instrText>
            </w:r>
            <w:r>
              <w:rPr>
                <w:noProof/>
                <w:webHidden/>
              </w:rPr>
            </w:r>
            <w:r>
              <w:rPr>
                <w:noProof/>
                <w:webHidden/>
              </w:rPr>
              <w:fldChar w:fldCharType="separate"/>
            </w:r>
            <w:r>
              <w:rPr>
                <w:noProof/>
                <w:webHidden/>
              </w:rPr>
              <w:t>3</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91" w:history="1">
            <w:r w:rsidRPr="00822337">
              <w:rPr>
                <w:rStyle w:val="Hyperlink"/>
                <w:noProof/>
              </w:rPr>
              <w:t>1.3</w:t>
            </w:r>
            <w:r>
              <w:rPr>
                <w:rFonts w:asciiTheme="minorHAnsi" w:eastAsiaTheme="minorEastAsia" w:hAnsiTheme="minorHAnsi" w:cstheme="minorBidi"/>
                <w:noProof/>
                <w:sz w:val="22"/>
                <w:szCs w:val="22"/>
                <w:lang w:val="en-MU" w:eastAsia="en-MU"/>
              </w:rPr>
              <w:tab/>
            </w:r>
            <w:r w:rsidRPr="00822337">
              <w:rPr>
                <w:rStyle w:val="Hyperlink"/>
                <w:noProof/>
              </w:rPr>
              <w:t>Objectives</w:t>
            </w:r>
            <w:r>
              <w:rPr>
                <w:noProof/>
                <w:webHidden/>
              </w:rPr>
              <w:tab/>
            </w:r>
            <w:r>
              <w:rPr>
                <w:noProof/>
                <w:webHidden/>
              </w:rPr>
              <w:fldChar w:fldCharType="begin"/>
            </w:r>
            <w:r>
              <w:rPr>
                <w:noProof/>
                <w:webHidden/>
              </w:rPr>
              <w:instrText xml:space="preserve"> PAGEREF _Toc513923391 \h </w:instrText>
            </w:r>
            <w:r>
              <w:rPr>
                <w:noProof/>
                <w:webHidden/>
              </w:rPr>
            </w:r>
            <w:r>
              <w:rPr>
                <w:noProof/>
                <w:webHidden/>
              </w:rPr>
              <w:fldChar w:fldCharType="separate"/>
            </w:r>
            <w:r>
              <w:rPr>
                <w:noProof/>
                <w:webHidden/>
              </w:rPr>
              <w:t>3</w:t>
            </w:r>
            <w:r>
              <w:rPr>
                <w:noProof/>
                <w:webHidden/>
              </w:rPr>
              <w:fldChar w:fldCharType="end"/>
            </w:r>
          </w:hyperlink>
        </w:p>
        <w:p w:rsidR="006C0DB3" w:rsidRDefault="006C0DB3">
          <w:pPr>
            <w:pStyle w:val="TOC1"/>
            <w:tabs>
              <w:tab w:val="left" w:pos="400"/>
            </w:tabs>
            <w:rPr>
              <w:rFonts w:asciiTheme="minorHAnsi" w:eastAsiaTheme="minorEastAsia" w:hAnsiTheme="minorHAnsi" w:cstheme="minorBidi"/>
              <w:caps w:val="0"/>
              <w:noProof/>
              <w:sz w:val="22"/>
              <w:szCs w:val="22"/>
              <w:lang w:val="en-MU" w:eastAsia="en-MU"/>
            </w:rPr>
          </w:pPr>
          <w:hyperlink w:anchor="_Toc513923392" w:history="1">
            <w:r w:rsidRPr="00822337">
              <w:rPr>
                <w:rStyle w:val="Hyperlink"/>
                <w:noProof/>
              </w:rPr>
              <w:t>2.</w:t>
            </w:r>
            <w:r>
              <w:rPr>
                <w:rFonts w:asciiTheme="minorHAnsi" w:eastAsiaTheme="minorEastAsia" w:hAnsiTheme="minorHAnsi" w:cstheme="minorBidi"/>
                <w:caps w:val="0"/>
                <w:noProof/>
                <w:sz w:val="22"/>
                <w:szCs w:val="22"/>
                <w:lang w:val="en-MU" w:eastAsia="en-MU"/>
              </w:rPr>
              <w:tab/>
            </w:r>
            <w:r w:rsidRPr="00822337">
              <w:rPr>
                <w:rStyle w:val="Hyperlink"/>
                <w:noProof/>
              </w:rPr>
              <w:t>project Summary</w:t>
            </w:r>
            <w:r>
              <w:rPr>
                <w:noProof/>
                <w:webHidden/>
              </w:rPr>
              <w:tab/>
            </w:r>
            <w:r>
              <w:rPr>
                <w:noProof/>
                <w:webHidden/>
              </w:rPr>
              <w:fldChar w:fldCharType="begin"/>
            </w:r>
            <w:r>
              <w:rPr>
                <w:noProof/>
                <w:webHidden/>
              </w:rPr>
              <w:instrText xml:space="preserve"> PAGEREF _Toc513923392 \h </w:instrText>
            </w:r>
            <w:r>
              <w:rPr>
                <w:noProof/>
                <w:webHidden/>
              </w:rPr>
            </w:r>
            <w:r>
              <w:rPr>
                <w:noProof/>
                <w:webHidden/>
              </w:rPr>
              <w:fldChar w:fldCharType="separate"/>
            </w:r>
            <w:r>
              <w:rPr>
                <w:noProof/>
                <w:webHidden/>
              </w:rPr>
              <w:t>3</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93" w:history="1">
            <w:r w:rsidRPr="00822337">
              <w:rPr>
                <w:rStyle w:val="Hyperlink"/>
                <w:noProof/>
              </w:rPr>
              <w:t>2.1</w:t>
            </w:r>
            <w:r>
              <w:rPr>
                <w:rFonts w:asciiTheme="minorHAnsi" w:eastAsiaTheme="minorEastAsia" w:hAnsiTheme="minorHAnsi" w:cstheme="minorBidi"/>
                <w:noProof/>
                <w:sz w:val="22"/>
                <w:szCs w:val="22"/>
                <w:lang w:val="en-MU" w:eastAsia="en-MU"/>
              </w:rPr>
              <w:tab/>
            </w:r>
            <w:r w:rsidRPr="00822337">
              <w:rPr>
                <w:rStyle w:val="Hyperlink"/>
                <w:noProof/>
              </w:rPr>
              <w:t>Management Summary</w:t>
            </w:r>
            <w:r>
              <w:rPr>
                <w:noProof/>
                <w:webHidden/>
              </w:rPr>
              <w:tab/>
            </w:r>
            <w:r>
              <w:rPr>
                <w:noProof/>
                <w:webHidden/>
              </w:rPr>
              <w:fldChar w:fldCharType="begin"/>
            </w:r>
            <w:r>
              <w:rPr>
                <w:noProof/>
                <w:webHidden/>
              </w:rPr>
              <w:instrText xml:space="preserve"> PAGEREF _Toc513923393 \h </w:instrText>
            </w:r>
            <w:r>
              <w:rPr>
                <w:noProof/>
                <w:webHidden/>
              </w:rPr>
            </w:r>
            <w:r>
              <w:rPr>
                <w:noProof/>
                <w:webHidden/>
              </w:rPr>
              <w:fldChar w:fldCharType="separate"/>
            </w:r>
            <w:r>
              <w:rPr>
                <w:noProof/>
                <w:webHidden/>
              </w:rPr>
              <w:t>3</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94" w:history="1">
            <w:r w:rsidRPr="00822337">
              <w:rPr>
                <w:rStyle w:val="Hyperlink"/>
                <w:noProof/>
              </w:rPr>
              <w:t>2.2</w:t>
            </w:r>
            <w:r>
              <w:rPr>
                <w:rFonts w:asciiTheme="minorHAnsi" w:eastAsiaTheme="minorEastAsia" w:hAnsiTheme="minorHAnsi" w:cstheme="minorBidi"/>
                <w:noProof/>
                <w:sz w:val="22"/>
                <w:szCs w:val="22"/>
                <w:lang w:val="en-MU" w:eastAsia="en-MU"/>
              </w:rPr>
              <w:tab/>
            </w:r>
            <w:r w:rsidRPr="00822337">
              <w:rPr>
                <w:rStyle w:val="Hyperlink"/>
                <w:noProof/>
              </w:rPr>
              <w:t>Historical Account of the project</w:t>
            </w:r>
            <w:r>
              <w:rPr>
                <w:noProof/>
                <w:webHidden/>
              </w:rPr>
              <w:tab/>
            </w:r>
            <w:r>
              <w:rPr>
                <w:noProof/>
                <w:webHidden/>
              </w:rPr>
              <w:fldChar w:fldCharType="begin"/>
            </w:r>
            <w:r>
              <w:rPr>
                <w:noProof/>
                <w:webHidden/>
              </w:rPr>
              <w:instrText xml:space="preserve"> PAGEREF _Toc513923394 \h </w:instrText>
            </w:r>
            <w:r>
              <w:rPr>
                <w:noProof/>
                <w:webHidden/>
              </w:rPr>
            </w:r>
            <w:r>
              <w:rPr>
                <w:noProof/>
                <w:webHidden/>
              </w:rPr>
              <w:fldChar w:fldCharType="separate"/>
            </w:r>
            <w:r>
              <w:rPr>
                <w:noProof/>
                <w:webHidden/>
              </w:rPr>
              <w:t>4</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95" w:history="1">
            <w:r w:rsidRPr="00822337">
              <w:rPr>
                <w:rStyle w:val="Hyperlink"/>
                <w:noProof/>
              </w:rPr>
              <w:t>2.3</w:t>
            </w:r>
            <w:r>
              <w:rPr>
                <w:rFonts w:asciiTheme="minorHAnsi" w:eastAsiaTheme="minorEastAsia" w:hAnsiTheme="minorHAnsi" w:cstheme="minorBidi"/>
                <w:noProof/>
                <w:sz w:val="22"/>
                <w:szCs w:val="22"/>
                <w:lang w:val="en-MU" w:eastAsia="en-MU"/>
              </w:rPr>
              <w:tab/>
            </w:r>
            <w:r w:rsidRPr="00822337">
              <w:rPr>
                <w:rStyle w:val="Hyperlink"/>
                <w:noProof/>
              </w:rPr>
              <w:t>Final state of the project</w:t>
            </w:r>
            <w:r>
              <w:rPr>
                <w:noProof/>
                <w:webHidden/>
              </w:rPr>
              <w:tab/>
            </w:r>
            <w:r>
              <w:rPr>
                <w:noProof/>
                <w:webHidden/>
              </w:rPr>
              <w:fldChar w:fldCharType="begin"/>
            </w:r>
            <w:r>
              <w:rPr>
                <w:noProof/>
                <w:webHidden/>
              </w:rPr>
              <w:instrText xml:space="preserve"> PAGEREF _Toc513923395 \h </w:instrText>
            </w:r>
            <w:r>
              <w:rPr>
                <w:noProof/>
                <w:webHidden/>
              </w:rPr>
            </w:r>
            <w:r>
              <w:rPr>
                <w:noProof/>
                <w:webHidden/>
              </w:rPr>
              <w:fldChar w:fldCharType="separate"/>
            </w:r>
            <w:r>
              <w:rPr>
                <w:noProof/>
                <w:webHidden/>
              </w:rPr>
              <w:t>5</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396" w:history="1">
            <w:r w:rsidRPr="00822337">
              <w:rPr>
                <w:rStyle w:val="Hyperlink"/>
                <w:noProof/>
              </w:rPr>
              <w:t>2.4</w:t>
            </w:r>
            <w:r>
              <w:rPr>
                <w:rFonts w:asciiTheme="minorHAnsi" w:eastAsiaTheme="minorEastAsia" w:hAnsiTheme="minorHAnsi" w:cstheme="minorBidi"/>
                <w:noProof/>
                <w:sz w:val="22"/>
                <w:szCs w:val="22"/>
                <w:lang w:val="en-MU" w:eastAsia="en-MU"/>
              </w:rPr>
              <w:tab/>
            </w:r>
            <w:r w:rsidRPr="00822337">
              <w:rPr>
                <w:rStyle w:val="Hyperlink"/>
                <w:noProof/>
              </w:rPr>
              <w:t>Performance of each team member</w:t>
            </w:r>
            <w:r>
              <w:rPr>
                <w:noProof/>
                <w:webHidden/>
              </w:rPr>
              <w:tab/>
            </w:r>
            <w:r>
              <w:rPr>
                <w:noProof/>
                <w:webHidden/>
              </w:rPr>
              <w:fldChar w:fldCharType="begin"/>
            </w:r>
            <w:r>
              <w:rPr>
                <w:noProof/>
                <w:webHidden/>
              </w:rPr>
              <w:instrText xml:space="preserve"> PAGEREF _Toc513923396 \h </w:instrText>
            </w:r>
            <w:r>
              <w:rPr>
                <w:noProof/>
                <w:webHidden/>
              </w:rPr>
            </w:r>
            <w:r>
              <w:rPr>
                <w:noProof/>
                <w:webHidden/>
              </w:rPr>
              <w:fldChar w:fldCharType="separate"/>
            </w:r>
            <w:r>
              <w:rPr>
                <w:noProof/>
                <w:webHidden/>
              </w:rPr>
              <w:t>5</w:t>
            </w:r>
            <w:r>
              <w:rPr>
                <w:noProof/>
                <w:webHidden/>
              </w:rPr>
              <w:fldChar w:fldCharType="end"/>
            </w:r>
          </w:hyperlink>
        </w:p>
        <w:p w:rsidR="006C0DB3" w:rsidRDefault="006C0DB3">
          <w:pPr>
            <w:pStyle w:val="TOC3"/>
            <w:tabs>
              <w:tab w:val="left" w:pos="1100"/>
              <w:tab w:val="right" w:leader="dot" w:pos="9017"/>
            </w:tabs>
            <w:rPr>
              <w:rFonts w:asciiTheme="minorHAnsi" w:eastAsiaTheme="minorEastAsia" w:hAnsiTheme="minorHAnsi" w:cstheme="minorBidi"/>
              <w:noProof/>
              <w:sz w:val="22"/>
              <w:szCs w:val="22"/>
              <w:lang w:val="en-MU" w:eastAsia="en-MU"/>
            </w:rPr>
          </w:pPr>
          <w:hyperlink w:anchor="_Toc513923397" w:history="1">
            <w:r w:rsidRPr="00822337">
              <w:rPr>
                <w:rStyle w:val="Hyperlink"/>
                <w:noProof/>
              </w:rPr>
              <w:t>2.4.1</w:t>
            </w:r>
            <w:r>
              <w:rPr>
                <w:rFonts w:asciiTheme="minorHAnsi" w:eastAsiaTheme="minorEastAsia" w:hAnsiTheme="minorHAnsi" w:cstheme="minorBidi"/>
                <w:noProof/>
                <w:sz w:val="22"/>
                <w:szCs w:val="22"/>
                <w:lang w:val="en-MU" w:eastAsia="en-MU"/>
              </w:rPr>
              <w:tab/>
            </w:r>
            <w:r w:rsidRPr="00822337">
              <w:rPr>
                <w:rStyle w:val="Hyperlink"/>
                <w:noProof/>
              </w:rPr>
              <w:t>Elechi Theophilus (the12)</w:t>
            </w:r>
            <w:r>
              <w:rPr>
                <w:noProof/>
                <w:webHidden/>
              </w:rPr>
              <w:tab/>
            </w:r>
            <w:r>
              <w:rPr>
                <w:noProof/>
                <w:webHidden/>
              </w:rPr>
              <w:fldChar w:fldCharType="begin"/>
            </w:r>
            <w:r>
              <w:rPr>
                <w:noProof/>
                <w:webHidden/>
              </w:rPr>
              <w:instrText xml:space="preserve"> PAGEREF _Toc513923397 \h </w:instrText>
            </w:r>
            <w:r>
              <w:rPr>
                <w:noProof/>
                <w:webHidden/>
              </w:rPr>
            </w:r>
            <w:r>
              <w:rPr>
                <w:noProof/>
                <w:webHidden/>
              </w:rPr>
              <w:fldChar w:fldCharType="separate"/>
            </w:r>
            <w:r>
              <w:rPr>
                <w:noProof/>
                <w:webHidden/>
              </w:rPr>
              <w:t>5</w:t>
            </w:r>
            <w:r>
              <w:rPr>
                <w:noProof/>
                <w:webHidden/>
              </w:rPr>
              <w:fldChar w:fldCharType="end"/>
            </w:r>
          </w:hyperlink>
        </w:p>
        <w:p w:rsidR="006C0DB3" w:rsidRDefault="006C0DB3">
          <w:pPr>
            <w:pStyle w:val="TOC3"/>
            <w:tabs>
              <w:tab w:val="left" w:pos="1100"/>
              <w:tab w:val="right" w:leader="dot" w:pos="9017"/>
            </w:tabs>
            <w:rPr>
              <w:rFonts w:asciiTheme="minorHAnsi" w:eastAsiaTheme="minorEastAsia" w:hAnsiTheme="minorHAnsi" w:cstheme="minorBidi"/>
              <w:noProof/>
              <w:sz w:val="22"/>
              <w:szCs w:val="22"/>
              <w:lang w:val="en-MU" w:eastAsia="en-MU"/>
            </w:rPr>
          </w:pPr>
          <w:hyperlink w:anchor="_Toc513923398" w:history="1">
            <w:r w:rsidRPr="00822337">
              <w:rPr>
                <w:rStyle w:val="Hyperlink"/>
                <w:noProof/>
              </w:rPr>
              <w:t>2.4.2</w:t>
            </w:r>
            <w:r>
              <w:rPr>
                <w:rFonts w:asciiTheme="minorHAnsi" w:eastAsiaTheme="minorEastAsia" w:hAnsiTheme="minorHAnsi" w:cstheme="minorBidi"/>
                <w:noProof/>
                <w:sz w:val="22"/>
                <w:szCs w:val="22"/>
                <w:lang w:val="en-MU" w:eastAsia="en-MU"/>
              </w:rPr>
              <w:tab/>
            </w:r>
            <w:r w:rsidRPr="00822337">
              <w:rPr>
                <w:rStyle w:val="Hyperlink"/>
                <w:noProof/>
              </w:rPr>
              <w:t>Hajaree Naailah (nah37)</w:t>
            </w:r>
            <w:r>
              <w:rPr>
                <w:noProof/>
                <w:webHidden/>
              </w:rPr>
              <w:tab/>
            </w:r>
            <w:r>
              <w:rPr>
                <w:noProof/>
                <w:webHidden/>
              </w:rPr>
              <w:fldChar w:fldCharType="begin"/>
            </w:r>
            <w:r>
              <w:rPr>
                <w:noProof/>
                <w:webHidden/>
              </w:rPr>
              <w:instrText xml:space="preserve"> PAGEREF _Toc513923398 \h </w:instrText>
            </w:r>
            <w:r>
              <w:rPr>
                <w:noProof/>
                <w:webHidden/>
              </w:rPr>
            </w:r>
            <w:r>
              <w:rPr>
                <w:noProof/>
                <w:webHidden/>
              </w:rPr>
              <w:fldChar w:fldCharType="separate"/>
            </w:r>
            <w:r>
              <w:rPr>
                <w:noProof/>
                <w:webHidden/>
              </w:rPr>
              <w:t>5</w:t>
            </w:r>
            <w:r>
              <w:rPr>
                <w:noProof/>
                <w:webHidden/>
              </w:rPr>
              <w:fldChar w:fldCharType="end"/>
            </w:r>
          </w:hyperlink>
        </w:p>
        <w:p w:rsidR="006C0DB3" w:rsidRDefault="006C0DB3">
          <w:pPr>
            <w:pStyle w:val="TOC3"/>
            <w:tabs>
              <w:tab w:val="left" w:pos="1100"/>
              <w:tab w:val="right" w:leader="dot" w:pos="9017"/>
            </w:tabs>
            <w:rPr>
              <w:rFonts w:asciiTheme="minorHAnsi" w:eastAsiaTheme="minorEastAsia" w:hAnsiTheme="minorHAnsi" w:cstheme="minorBidi"/>
              <w:noProof/>
              <w:sz w:val="22"/>
              <w:szCs w:val="22"/>
              <w:lang w:val="en-MU" w:eastAsia="en-MU"/>
            </w:rPr>
          </w:pPr>
          <w:hyperlink w:anchor="_Toc513923399" w:history="1">
            <w:r w:rsidRPr="00822337">
              <w:rPr>
                <w:rStyle w:val="Hyperlink"/>
                <w:noProof/>
              </w:rPr>
              <w:t>2.4.3</w:t>
            </w:r>
            <w:r>
              <w:rPr>
                <w:rFonts w:asciiTheme="minorHAnsi" w:eastAsiaTheme="minorEastAsia" w:hAnsiTheme="minorHAnsi" w:cstheme="minorBidi"/>
                <w:noProof/>
                <w:sz w:val="22"/>
                <w:szCs w:val="22"/>
                <w:lang w:val="en-MU" w:eastAsia="en-MU"/>
              </w:rPr>
              <w:tab/>
            </w:r>
            <w:r w:rsidRPr="00822337">
              <w:rPr>
                <w:rStyle w:val="Hyperlink"/>
                <w:noProof/>
              </w:rPr>
              <w:t>Ismail Afzal (mai15)</w:t>
            </w:r>
            <w:r>
              <w:rPr>
                <w:noProof/>
                <w:webHidden/>
              </w:rPr>
              <w:tab/>
            </w:r>
            <w:r>
              <w:rPr>
                <w:noProof/>
                <w:webHidden/>
              </w:rPr>
              <w:fldChar w:fldCharType="begin"/>
            </w:r>
            <w:r>
              <w:rPr>
                <w:noProof/>
                <w:webHidden/>
              </w:rPr>
              <w:instrText xml:space="preserve"> PAGEREF _Toc513923399 \h </w:instrText>
            </w:r>
            <w:r>
              <w:rPr>
                <w:noProof/>
                <w:webHidden/>
              </w:rPr>
            </w:r>
            <w:r>
              <w:rPr>
                <w:noProof/>
                <w:webHidden/>
              </w:rPr>
              <w:fldChar w:fldCharType="separate"/>
            </w:r>
            <w:r>
              <w:rPr>
                <w:noProof/>
                <w:webHidden/>
              </w:rPr>
              <w:t>5</w:t>
            </w:r>
            <w:r>
              <w:rPr>
                <w:noProof/>
                <w:webHidden/>
              </w:rPr>
              <w:fldChar w:fldCharType="end"/>
            </w:r>
          </w:hyperlink>
        </w:p>
        <w:p w:rsidR="006C0DB3" w:rsidRDefault="006C0DB3">
          <w:pPr>
            <w:pStyle w:val="TOC3"/>
            <w:tabs>
              <w:tab w:val="left" w:pos="1100"/>
              <w:tab w:val="right" w:leader="dot" w:pos="9017"/>
            </w:tabs>
            <w:rPr>
              <w:rFonts w:asciiTheme="minorHAnsi" w:eastAsiaTheme="minorEastAsia" w:hAnsiTheme="minorHAnsi" w:cstheme="minorBidi"/>
              <w:noProof/>
              <w:sz w:val="22"/>
              <w:szCs w:val="22"/>
              <w:lang w:val="en-MU" w:eastAsia="en-MU"/>
            </w:rPr>
          </w:pPr>
          <w:hyperlink w:anchor="_Toc513923400" w:history="1">
            <w:r w:rsidRPr="00822337">
              <w:rPr>
                <w:rStyle w:val="Hyperlink"/>
                <w:noProof/>
              </w:rPr>
              <w:t>2.4.4</w:t>
            </w:r>
            <w:r>
              <w:rPr>
                <w:rFonts w:asciiTheme="minorHAnsi" w:eastAsiaTheme="minorEastAsia" w:hAnsiTheme="minorHAnsi" w:cstheme="minorBidi"/>
                <w:noProof/>
                <w:sz w:val="22"/>
                <w:szCs w:val="22"/>
                <w:lang w:val="en-MU" w:eastAsia="en-MU"/>
              </w:rPr>
              <w:tab/>
            </w:r>
            <w:r w:rsidRPr="00822337">
              <w:rPr>
                <w:rStyle w:val="Hyperlink"/>
                <w:noProof/>
              </w:rPr>
              <w:t>Mungur Kokil Danshil (dkm4)</w:t>
            </w:r>
            <w:r>
              <w:rPr>
                <w:noProof/>
                <w:webHidden/>
              </w:rPr>
              <w:tab/>
            </w:r>
            <w:r>
              <w:rPr>
                <w:noProof/>
                <w:webHidden/>
              </w:rPr>
              <w:fldChar w:fldCharType="begin"/>
            </w:r>
            <w:r>
              <w:rPr>
                <w:noProof/>
                <w:webHidden/>
              </w:rPr>
              <w:instrText xml:space="preserve"> PAGEREF _Toc513923400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3"/>
            <w:tabs>
              <w:tab w:val="left" w:pos="1100"/>
              <w:tab w:val="right" w:leader="dot" w:pos="9017"/>
            </w:tabs>
            <w:rPr>
              <w:rFonts w:asciiTheme="minorHAnsi" w:eastAsiaTheme="minorEastAsia" w:hAnsiTheme="minorHAnsi" w:cstheme="minorBidi"/>
              <w:noProof/>
              <w:sz w:val="22"/>
              <w:szCs w:val="22"/>
              <w:lang w:val="en-MU" w:eastAsia="en-MU"/>
            </w:rPr>
          </w:pPr>
          <w:hyperlink w:anchor="_Toc513923401" w:history="1">
            <w:r w:rsidRPr="00822337">
              <w:rPr>
                <w:rStyle w:val="Hyperlink"/>
                <w:noProof/>
              </w:rPr>
              <w:t>2.4.5</w:t>
            </w:r>
            <w:r>
              <w:rPr>
                <w:rFonts w:asciiTheme="minorHAnsi" w:eastAsiaTheme="minorEastAsia" w:hAnsiTheme="minorHAnsi" w:cstheme="minorBidi"/>
                <w:noProof/>
                <w:sz w:val="22"/>
                <w:szCs w:val="22"/>
                <w:lang w:val="en-MU" w:eastAsia="en-MU"/>
              </w:rPr>
              <w:tab/>
            </w:r>
            <w:r w:rsidRPr="00822337">
              <w:rPr>
                <w:rStyle w:val="Hyperlink"/>
                <w:noProof/>
              </w:rPr>
              <w:t>Yip King Cheung Jason Tione Wang (jty)</w:t>
            </w:r>
            <w:r>
              <w:rPr>
                <w:noProof/>
                <w:webHidden/>
              </w:rPr>
              <w:tab/>
            </w:r>
            <w:r>
              <w:rPr>
                <w:noProof/>
                <w:webHidden/>
              </w:rPr>
              <w:fldChar w:fldCharType="begin"/>
            </w:r>
            <w:r>
              <w:rPr>
                <w:noProof/>
                <w:webHidden/>
              </w:rPr>
              <w:instrText xml:space="preserve"> PAGEREF _Toc513923401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1"/>
            <w:tabs>
              <w:tab w:val="left" w:pos="400"/>
            </w:tabs>
            <w:rPr>
              <w:rFonts w:asciiTheme="minorHAnsi" w:eastAsiaTheme="minorEastAsia" w:hAnsiTheme="minorHAnsi" w:cstheme="minorBidi"/>
              <w:caps w:val="0"/>
              <w:noProof/>
              <w:sz w:val="22"/>
              <w:szCs w:val="22"/>
              <w:lang w:val="en-MU" w:eastAsia="en-MU"/>
            </w:rPr>
          </w:pPr>
          <w:hyperlink w:anchor="_Toc513923402" w:history="1">
            <w:r w:rsidRPr="00822337">
              <w:rPr>
                <w:rStyle w:val="Hyperlink"/>
                <w:noProof/>
              </w:rPr>
              <w:t>3.</w:t>
            </w:r>
            <w:r>
              <w:rPr>
                <w:rFonts w:asciiTheme="minorHAnsi" w:eastAsiaTheme="minorEastAsia" w:hAnsiTheme="minorHAnsi" w:cstheme="minorBidi"/>
                <w:caps w:val="0"/>
                <w:noProof/>
                <w:sz w:val="22"/>
                <w:szCs w:val="22"/>
                <w:lang w:val="en-MU" w:eastAsia="en-MU"/>
              </w:rPr>
              <w:tab/>
            </w:r>
            <w:r w:rsidRPr="00822337">
              <w:rPr>
                <w:rStyle w:val="Hyperlink"/>
                <w:noProof/>
              </w:rPr>
              <w:t>Critical evaluation of the team and the project</w:t>
            </w:r>
            <w:r>
              <w:rPr>
                <w:noProof/>
                <w:webHidden/>
              </w:rPr>
              <w:tab/>
            </w:r>
            <w:r>
              <w:rPr>
                <w:noProof/>
                <w:webHidden/>
              </w:rPr>
              <w:fldChar w:fldCharType="begin"/>
            </w:r>
            <w:r>
              <w:rPr>
                <w:noProof/>
                <w:webHidden/>
              </w:rPr>
              <w:instrText xml:space="preserve"> PAGEREF _Toc513923402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403" w:history="1">
            <w:r w:rsidRPr="00822337">
              <w:rPr>
                <w:rStyle w:val="Hyperlink"/>
                <w:noProof/>
              </w:rPr>
              <w:t>3.1</w:t>
            </w:r>
            <w:r>
              <w:rPr>
                <w:rFonts w:asciiTheme="minorHAnsi" w:eastAsiaTheme="minorEastAsia" w:hAnsiTheme="minorHAnsi" w:cstheme="minorBidi"/>
                <w:noProof/>
                <w:sz w:val="22"/>
                <w:szCs w:val="22"/>
                <w:lang w:val="en-MU" w:eastAsia="en-MU"/>
              </w:rPr>
              <w:tab/>
            </w:r>
            <w:r w:rsidRPr="00822337">
              <w:rPr>
                <w:rStyle w:val="Hyperlink"/>
                <w:noProof/>
              </w:rPr>
              <w:t>Performance of the team</w:t>
            </w:r>
            <w:r>
              <w:rPr>
                <w:noProof/>
                <w:webHidden/>
              </w:rPr>
              <w:tab/>
            </w:r>
            <w:r>
              <w:rPr>
                <w:noProof/>
                <w:webHidden/>
              </w:rPr>
              <w:fldChar w:fldCharType="begin"/>
            </w:r>
            <w:r>
              <w:rPr>
                <w:noProof/>
                <w:webHidden/>
              </w:rPr>
              <w:instrText xml:space="preserve"> PAGEREF _Toc513923403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404" w:history="1">
            <w:r w:rsidRPr="00822337">
              <w:rPr>
                <w:rStyle w:val="Hyperlink"/>
                <w:noProof/>
              </w:rPr>
              <w:t>3.2</w:t>
            </w:r>
            <w:r>
              <w:rPr>
                <w:rFonts w:asciiTheme="minorHAnsi" w:eastAsiaTheme="minorEastAsia" w:hAnsiTheme="minorHAnsi" w:cstheme="minorBidi"/>
                <w:noProof/>
                <w:sz w:val="22"/>
                <w:szCs w:val="22"/>
                <w:lang w:val="en-MU" w:eastAsia="en-MU"/>
              </w:rPr>
              <w:tab/>
            </w:r>
            <w:r w:rsidRPr="00822337">
              <w:rPr>
                <w:rStyle w:val="Hyperlink"/>
                <w:noProof/>
              </w:rPr>
              <w:t>Project Improvements</w:t>
            </w:r>
            <w:r>
              <w:rPr>
                <w:noProof/>
                <w:webHidden/>
              </w:rPr>
              <w:tab/>
            </w:r>
            <w:r>
              <w:rPr>
                <w:noProof/>
                <w:webHidden/>
              </w:rPr>
              <w:fldChar w:fldCharType="begin"/>
            </w:r>
            <w:r>
              <w:rPr>
                <w:noProof/>
                <w:webHidden/>
              </w:rPr>
              <w:instrText xml:space="preserve"> PAGEREF _Toc513923404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2"/>
            <w:tabs>
              <w:tab w:val="left" w:pos="880"/>
            </w:tabs>
            <w:rPr>
              <w:rFonts w:asciiTheme="minorHAnsi" w:eastAsiaTheme="minorEastAsia" w:hAnsiTheme="minorHAnsi" w:cstheme="minorBidi"/>
              <w:noProof/>
              <w:sz w:val="22"/>
              <w:szCs w:val="22"/>
              <w:lang w:val="en-MU" w:eastAsia="en-MU"/>
            </w:rPr>
          </w:pPr>
          <w:hyperlink w:anchor="_Toc513923405" w:history="1">
            <w:r w:rsidRPr="00822337">
              <w:rPr>
                <w:rStyle w:val="Hyperlink"/>
                <w:noProof/>
              </w:rPr>
              <w:t>3.3</w:t>
            </w:r>
            <w:r>
              <w:rPr>
                <w:rFonts w:asciiTheme="minorHAnsi" w:eastAsiaTheme="minorEastAsia" w:hAnsiTheme="minorHAnsi" w:cstheme="minorBidi"/>
                <w:noProof/>
                <w:sz w:val="22"/>
                <w:szCs w:val="22"/>
                <w:lang w:val="en-MU" w:eastAsia="en-MU"/>
              </w:rPr>
              <w:tab/>
            </w:r>
            <w:r w:rsidRPr="00822337">
              <w:rPr>
                <w:rStyle w:val="Hyperlink"/>
                <w:noProof/>
              </w:rPr>
              <w:t>Lessons learned</w:t>
            </w:r>
            <w:r>
              <w:rPr>
                <w:noProof/>
                <w:webHidden/>
              </w:rPr>
              <w:tab/>
            </w:r>
            <w:r>
              <w:rPr>
                <w:noProof/>
                <w:webHidden/>
              </w:rPr>
              <w:fldChar w:fldCharType="begin"/>
            </w:r>
            <w:r>
              <w:rPr>
                <w:noProof/>
                <w:webHidden/>
              </w:rPr>
              <w:instrText xml:space="preserve"> PAGEREF _Toc513923405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1"/>
            <w:rPr>
              <w:rFonts w:asciiTheme="minorHAnsi" w:eastAsiaTheme="minorEastAsia" w:hAnsiTheme="minorHAnsi" w:cstheme="minorBidi"/>
              <w:caps w:val="0"/>
              <w:noProof/>
              <w:sz w:val="22"/>
              <w:szCs w:val="22"/>
              <w:lang w:val="en-MU" w:eastAsia="en-MU"/>
            </w:rPr>
          </w:pPr>
          <w:hyperlink w:anchor="_Toc513923406" w:history="1">
            <w:r w:rsidRPr="00822337">
              <w:rPr>
                <w:rStyle w:val="Hyperlink"/>
                <w:noProof/>
              </w:rPr>
              <w:t>REFERENCES</w:t>
            </w:r>
            <w:r>
              <w:rPr>
                <w:noProof/>
                <w:webHidden/>
              </w:rPr>
              <w:tab/>
            </w:r>
            <w:r>
              <w:rPr>
                <w:noProof/>
                <w:webHidden/>
              </w:rPr>
              <w:fldChar w:fldCharType="begin"/>
            </w:r>
            <w:r>
              <w:rPr>
                <w:noProof/>
                <w:webHidden/>
              </w:rPr>
              <w:instrText xml:space="preserve"> PAGEREF _Toc513923406 \h </w:instrText>
            </w:r>
            <w:r>
              <w:rPr>
                <w:noProof/>
                <w:webHidden/>
              </w:rPr>
            </w:r>
            <w:r>
              <w:rPr>
                <w:noProof/>
                <w:webHidden/>
              </w:rPr>
              <w:fldChar w:fldCharType="separate"/>
            </w:r>
            <w:r>
              <w:rPr>
                <w:noProof/>
                <w:webHidden/>
              </w:rPr>
              <w:t>6</w:t>
            </w:r>
            <w:r>
              <w:rPr>
                <w:noProof/>
                <w:webHidden/>
              </w:rPr>
              <w:fldChar w:fldCharType="end"/>
            </w:r>
          </w:hyperlink>
        </w:p>
        <w:p w:rsidR="006C0DB3" w:rsidRDefault="006C0DB3">
          <w:pPr>
            <w:pStyle w:val="TOC1"/>
            <w:rPr>
              <w:rFonts w:asciiTheme="minorHAnsi" w:eastAsiaTheme="minorEastAsia" w:hAnsiTheme="minorHAnsi" w:cstheme="minorBidi"/>
              <w:caps w:val="0"/>
              <w:noProof/>
              <w:sz w:val="22"/>
              <w:szCs w:val="22"/>
              <w:lang w:val="en-MU" w:eastAsia="en-MU"/>
            </w:rPr>
          </w:pPr>
          <w:hyperlink w:anchor="_Toc513923407" w:history="1">
            <w:r w:rsidRPr="00822337">
              <w:rPr>
                <w:rStyle w:val="Hyperlink"/>
                <w:noProof/>
              </w:rPr>
              <w:t>DOCUMENT HISTORY</w:t>
            </w:r>
            <w:r>
              <w:rPr>
                <w:noProof/>
                <w:webHidden/>
              </w:rPr>
              <w:tab/>
            </w:r>
            <w:r>
              <w:rPr>
                <w:noProof/>
                <w:webHidden/>
              </w:rPr>
              <w:fldChar w:fldCharType="begin"/>
            </w:r>
            <w:r>
              <w:rPr>
                <w:noProof/>
                <w:webHidden/>
              </w:rPr>
              <w:instrText xml:space="preserve"> PAGEREF _Toc513923407 \h </w:instrText>
            </w:r>
            <w:r>
              <w:rPr>
                <w:noProof/>
                <w:webHidden/>
              </w:rPr>
            </w:r>
            <w:r>
              <w:rPr>
                <w:noProof/>
                <w:webHidden/>
              </w:rPr>
              <w:fldChar w:fldCharType="separate"/>
            </w:r>
            <w:r>
              <w:rPr>
                <w:noProof/>
                <w:webHidden/>
              </w:rPr>
              <w:t>7</w:t>
            </w:r>
            <w:r>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923388"/>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923389"/>
      <w:r w:rsidRPr="002F6AD1">
        <w:rPr>
          <w:sz w:val="24"/>
          <w:szCs w:val="24"/>
        </w:rPr>
        <w:t>Purpose of this Document</w:t>
      </w:r>
      <w:bookmarkEnd w:id="3"/>
      <w:bookmarkEnd w:id="4"/>
    </w:p>
    <w:p w:rsidR="00E4699E"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274759614"/>
      <w:bookmarkStart w:id="6" w:name="_Toc513923390"/>
      <w:r>
        <w:rPr>
          <w:sz w:val="24"/>
          <w:szCs w:val="24"/>
        </w:rPr>
        <w:t>Scope</w:t>
      </w:r>
      <w:bookmarkEnd w:id="6"/>
    </w:p>
    <w:p w:rsidR="00B555CF" w:rsidRPr="00B555CF" w:rsidRDefault="00B555CF" w:rsidP="00B555CF">
      <w:pPr>
        <w:pStyle w:val="BodyText"/>
      </w:pPr>
      <w:r w:rsidRPr="00B555CF">
        <w:rPr>
          <w:szCs w:val="24"/>
        </w:rPr>
        <w:t>This document</w:t>
      </w:r>
      <w:r w:rsidR="00BE0BE3">
        <w:rPr>
          <w:szCs w:val="24"/>
        </w:rPr>
        <w:t xml:space="preserve"> should be read together with the individual report o</w:t>
      </w:r>
      <w:r w:rsidR="00540905">
        <w:rPr>
          <w:szCs w:val="24"/>
        </w:rPr>
        <w:t>f each team member and the test report</w:t>
      </w:r>
      <w:r>
        <w:rPr>
          <w:szCs w:val="24"/>
        </w:rPr>
        <w:t>.</w:t>
      </w:r>
    </w:p>
    <w:p w:rsidR="00E4699E" w:rsidRPr="002F6AD1" w:rsidRDefault="00A44A71" w:rsidP="003309A1">
      <w:pPr>
        <w:pStyle w:val="Heading2"/>
        <w:rPr>
          <w:sz w:val="24"/>
          <w:szCs w:val="24"/>
        </w:rPr>
      </w:pPr>
      <w:bookmarkStart w:id="7" w:name="_Toc513923391"/>
      <w:r w:rsidRPr="002F6AD1">
        <w:rPr>
          <w:sz w:val="24"/>
          <w:szCs w:val="24"/>
        </w:rPr>
        <w:t>Objectives</w:t>
      </w:r>
      <w:bookmarkEnd w:id="5"/>
      <w:bookmarkEnd w:id="7"/>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E4699E" w:rsidRDefault="00156337" w:rsidP="003309A1">
      <w:pPr>
        <w:pStyle w:val="Heading1"/>
      </w:pPr>
      <w:bookmarkStart w:id="8" w:name="_Toc513923392"/>
      <w:r>
        <w:t>project Summary</w:t>
      </w:r>
      <w:bookmarkEnd w:id="8"/>
    </w:p>
    <w:p w:rsidR="007B1AD9" w:rsidRDefault="00156337" w:rsidP="007B1AD9">
      <w:pPr>
        <w:pStyle w:val="Heading2"/>
        <w:rPr>
          <w:sz w:val="24"/>
          <w:szCs w:val="24"/>
        </w:rPr>
      </w:pPr>
      <w:bookmarkStart w:id="9" w:name="_Toc513923393"/>
      <w:r w:rsidRPr="002F6AD1">
        <w:rPr>
          <w:sz w:val="24"/>
          <w:szCs w:val="24"/>
        </w:rPr>
        <w:t>Management Summary</w:t>
      </w:r>
      <w:bookmarkEnd w:id="9"/>
    </w:p>
    <w:p w:rsidR="005F7C14" w:rsidRPr="005F7C14" w:rsidRDefault="005F7C14" w:rsidP="005F7C14">
      <w:pPr>
        <w:pStyle w:val="BodyText"/>
      </w:pPr>
      <w:r>
        <w:t>The program does not work well for the keyboard input part and it does not allow the player to change the view. The keyboard functionality does not work in all circumstances specially when there are multiple occurrences of the same letter and the player selects a letter adjacent to it. However, the program works perfectly when selection is made using a mouse. The program implements the functional requirement one to six  and 9 defined the Requirements Specification document. The documents that could have been improved is the Test Specification document, the Design Specification document and the Maintenance Manual. In the Test Specification document, many more tests should have been added, but unfortunately due to a lack of time we have not been able to do so.</w:t>
      </w:r>
    </w:p>
    <w:p w:rsidR="001F2B25" w:rsidRDefault="001F2B25" w:rsidP="00FF4991">
      <w:pPr>
        <w:pStyle w:val="BodyText"/>
      </w:pPr>
      <w:r>
        <w:t>The main difficulty was that we did not have enough guidance from our project manager. Sometimes during the tutorials, he was not present. It happened that he even skipped them. That’s why we were late in the preparation of our design specification document. We knew what we have to do but we did not know when it was supposed to be done and if we were on the right track. We had to manage by ourselves. At some point we have even felt overwhelmed with all that we had to do.</w:t>
      </w:r>
      <w:r w:rsidR="0071054B">
        <w:t xml:space="preserve"> Afterwards we were given new project managers who tried to guide us as much as they could.</w:t>
      </w:r>
    </w:p>
    <w:p w:rsidR="00FF4991" w:rsidRDefault="001F2B25" w:rsidP="00FF4991">
      <w:pPr>
        <w:pStyle w:val="BodyText"/>
      </w:pPr>
      <w:r>
        <w:t>We also had a lack of time.</w:t>
      </w:r>
      <w:r w:rsidR="0071054B">
        <w:t xml:space="preserve"> We had our first tutorial in the second week that is on the 15</w:t>
      </w:r>
      <w:r w:rsidR="0071054B" w:rsidRPr="0071054B">
        <w:rPr>
          <w:vertAlign w:val="superscript"/>
        </w:rPr>
        <w:t>th</w:t>
      </w:r>
      <w:r w:rsidR="0071054B">
        <w:t xml:space="preserve"> of February.</w:t>
      </w:r>
      <w:r>
        <w:t xml:space="preserve"> If we were to finish on the 4</w:t>
      </w:r>
      <w:r w:rsidRPr="001F2B25">
        <w:rPr>
          <w:vertAlign w:val="superscript"/>
        </w:rPr>
        <w:t>th</w:t>
      </w:r>
      <w:r>
        <w:t xml:space="preserve"> of May, we would have</w:t>
      </w:r>
      <w:r w:rsidR="0071054B">
        <w:t xml:space="preserve"> not</w:t>
      </w:r>
      <w:r>
        <w:t xml:space="preserve"> been able to submit a working program with most of the fu</w:t>
      </w:r>
      <w:r w:rsidR="0071054B">
        <w:t>n</w:t>
      </w:r>
      <w:r>
        <w:t>ctional</w:t>
      </w:r>
      <w:r w:rsidR="0071054B">
        <w:t xml:space="preserve"> requirements</w:t>
      </w:r>
      <w:r>
        <w:t>.</w:t>
      </w:r>
      <w:r w:rsidR="0071054B">
        <w:t xml:space="preserve"> As from the 7</w:t>
      </w:r>
      <w:r w:rsidR="0071054B" w:rsidRPr="0071054B">
        <w:rPr>
          <w:vertAlign w:val="superscript"/>
        </w:rPr>
        <w:t>th</w:t>
      </w:r>
      <w:r w:rsidR="0071054B">
        <w:t xml:space="preserve"> of may till the 11</w:t>
      </w:r>
      <w:r w:rsidR="0071054B" w:rsidRPr="0071054B">
        <w:rPr>
          <w:vertAlign w:val="superscript"/>
        </w:rPr>
        <w:t>th</w:t>
      </w:r>
      <w:r w:rsidR="0071054B">
        <w:t>, we were working full time on the coding and on the documentations.</w:t>
      </w:r>
      <w:r w:rsidR="00F5568F">
        <w:t xml:space="preserve"> Adding to that we did not have a good planning so, in the last week we had to do as much as we could to submit a working software and proper documents.</w:t>
      </w:r>
    </w:p>
    <w:p w:rsidR="00AC0515" w:rsidRDefault="00AC0515" w:rsidP="00FF4991">
      <w:pPr>
        <w:pStyle w:val="BodyText"/>
      </w:pPr>
      <w:r>
        <w:t>We were only five students in our team and in the first few weeks it was like we were only four. Therefore, the workload of each team member was more</w:t>
      </w:r>
      <w:r w:rsidR="00F71C82">
        <w:t>.</w:t>
      </w:r>
      <w:r>
        <w:t xml:space="preserve">  </w:t>
      </w:r>
      <w:r w:rsidR="00F5568F">
        <w:t>It happened that a team member was assigned more than one tasks.</w:t>
      </w:r>
    </w:p>
    <w:p w:rsidR="00463522" w:rsidRDefault="00463522" w:rsidP="00FF4991">
      <w:pPr>
        <w:pStyle w:val="BodyText"/>
      </w:pPr>
      <w:r>
        <w:t>One of the mistakes that we did is that we have chosen to develop our interface using swing instead of JavaFX without proper research. It’s the reason why we have not been able to add the change view option where the player is able to see the cube as if it is viewed from any of its faces.</w:t>
      </w:r>
    </w:p>
    <w:p w:rsidR="00A546E8" w:rsidRDefault="00A546E8" w:rsidP="00FF4991">
      <w:pPr>
        <w:pStyle w:val="BodyText"/>
      </w:pPr>
      <w:r>
        <w:t>Another issue we have is that the test report is not in a good state. It still needs some touch ups to make sure that it is fully complete. A thorough testing hasn’t been able to be done neither, but testing according to the requirements provided has been done.</w:t>
      </w:r>
    </w:p>
    <w:p w:rsidR="0071054B" w:rsidRPr="00FF4991" w:rsidRDefault="0071054B" w:rsidP="00FF4991">
      <w:pPr>
        <w:pStyle w:val="BodyText"/>
      </w:pPr>
      <w:r>
        <w:t>Overall, we could say that the team did well, everybody was doing the</w:t>
      </w:r>
      <w:r w:rsidR="00E4699E">
        <w:t>ir</w:t>
      </w:r>
      <w:r>
        <w:t xml:space="preserve"> assigned tasks and whenever they were having difficulties they were asking the other team members for help.</w:t>
      </w:r>
      <w:r w:rsidR="007802F3">
        <w:t xml:space="preserve"> We were doing frequent meetings to be able to track our progress.</w:t>
      </w:r>
    </w:p>
    <w:p w:rsidR="00156337" w:rsidRPr="002F6AD1" w:rsidRDefault="00156337" w:rsidP="00156337">
      <w:pPr>
        <w:pStyle w:val="Heading2"/>
        <w:rPr>
          <w:sz w:val="24"/>
          <w:szCs w:val="24"/>
        </w:rPr>
      </w:pPr>
      <w:bookmarkStart w:id="10" w:name="_Toc513923394"/>
      <w:r w:rsidRPr="002F6AD1">
        <w:rPr>
          <w:sz w:val="24"/>
          <w:szCs w:val="24"/>
        </w:rPr>
        <w:lastRenderedPageBreak/>
        <w:t>Historical Account of the project</w:t>
      </w:r>
      <w:bookmarkEnd w:id="10"/>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Danshil Mungur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64612E" w:rsidP="00B234B0">
      <w:pPr>
        <w:pStyle w:val="BodyText"/>
        <w:rPr>
          <w:szCs w:val="24"/>
        </w:rPr>
      </w:pPr>
      <w:r w:rsidRPr="00B555CF">
        <w:rPr>
          <w:szCs w:val="24"/>
        </w:rPr>
        <w:t xml:space="preserve">During the same week, Naailah Hajaree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Danshil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48138B"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 xml:space="preserve">Naailah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5621CA"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r w:rsidR="005621CA">
        <w:rPr>
          <w:szCs w:val="24"/>
        </w:rPr>
        <w:t xml:space="preserve"> We still had to finish our design specification document, everybody was working on a part of it. In the meantime, Danshil was still implementing the game logic and once he it was working, Naailah was able to integrate the methods that she has been working on with it. Afterwards we had to do testing and we came across </w:t>
      </w:r>
      <w:r w:rsidR="005621CA">
        <w:rPr>
          <w:szCs w:val="24"/>
        </w:rPr>
        <w:lastRenderedPageBreak/>
        <w:t xml:space="preserve">some serious errors. For example, the program was checking the number of time a letter was allowed only in a grid and not the whole board. We have also realised that the software must allow keyboard input. Danshil was assigned to do this. The software was working, </w:t>
      </w:r>
      <w:proofErr w:type="spellStart"/>
      <w:r w:rsidR="005621CA">
        <w:rPr>
          <w:szCs w:val="24"/>
        </w:rPr>
        <w:t>Theophilus</w:t>
      </w:r>
      <w:proofErr w:type="spellEnd"/>
      <w:r w:rsidR="005621CA">
        <w:rPr>
          <w:szCs w:val="24"/>
        </w:rPr>
        <w:t xml:space="preserve"> was able to finalize the code for the time. He took time to do it as he was having some issues with the threading. Naailah was assigned to implement the change view option. Since she was not able to do she </w:t>
      </w:r>
      <w:r w:rsidR="00FF4991">
        <w:rPr>
          <w:szCs w:val="24"/>
        </w:rPr>
        <w:t xml:space="preserve">asked </w:t>
      </w:r>
      <w:proofErr w:type="spellStart"/>
      <w:r w:rsidR="00FF4991">
        <w:rPr>
          <w:szCs w:val="24"/>
        </w:rPr>
        <w:t>Theophilus</w:t>
      </w:r>
      <w:proofErr w:type="spellEnd"/>
      <w:r w:rsidR="00FF4991">
        <w:rPr>
          <w:szCs w:val="24"/>
        </w:rPr>
        <w:t xml:space="preserve"> to help her. The feasible test for the change view was done with JavaFX in the IntelliJ IDE, when we have decided to use NetBeans we have not test if it was as easy as with IntelliJ.</w:t>
      </w:r>
    </w:p>
    <w:p w:rsidR="00FF4991" w:rsidRPr="005621CA" w:rsidRDefault="00FF4991" w:rsidP="00B234B0">
      <w:pPr>
        <w:pStyle w:val="BodyText"/>
        <w:rPr>
          <w:szCs w:val="24"/>
        </w:rPr>
      </w:pPr>
      <w:r>
        <w:rPr>
          <w:szCs w:val="24"/>
        </w:rPr>
        <w:t xml:space="preserve">In the final week of the project, Naailah started producing the Final Reports. She delegated to the other members the task to write some of the parts which were most appropriate for them. Afzal was responsible to write the historical account in the End-of-Project report. </w:t>
      </w:r>
      <w:proofErr w:type="spellStart"/>
      <w:r>
        <w:rPr>
          <w:szCs w:val="24"/>
        </w:rPr>
        <w:t>Danshil</w:t>
      </w:r>
      <w:proofErr w:type="spellEnd"/>
      <w:r>
        <w:rPr>
          <w:szCs w:val="24"/>
        </w:rPr>
        <w:t xml:space="preserve"> and Naailah were assigned to produce the maintenance </w:t>
      </w:r>
      <w:proofErr w:type="spellStart"/>
      <w:r>
        <w:rPr>
          <w:szCs w:val="24"/>
        </w:rPr>
        <w:t>manuel</w:t>
      </w:r>
      <w:proofErr w:type="spellEnd"/>
      <w:r>
        <w:rPr>
          <w:szCs w:val="24"/>
        </w:rPr>
        <w:t xml:space="preserve"> as they were the one who did the coding. On Thursday the 10</w:t>
      </w:r>
      <w:r w:rsidRPr="00FF4991">
        <w:rPr>
          <w:szCs w:val="24"/>
          <w:vertAlign w:val="superscript"/>
        </w:rPr>
        <w:t>th</w:t>
      </w:r>
      <w:r>
        <w:rPr>
          <w:szCs w:val="24"/>
        </w:rPr>
        <w:t xml:space="preserve"> of May the whole group meeting to finalise the documents and do the final test</w:t>
      </w:r>
      <w:r w:rsidR="00ED6B3C">
        <w:rPr>
          <w:szCs w:val="24"/>
        </w:rPr>
        <w:t>ing. Unfortunately, we were still having some issue with the code. However, we were able to finalise how the change view will look like and the colours to be used for the selection of the letters on the board. On the next day, Jason and Naailah came to the campus to update the required documents for the final submission while Danshil was fixing the code.</w:t>
      </w:r>
    </w:p>
    <w:p w:rsidR="00156337" w:rsidRDefault="00156337" w:rsidP="00156337">
      <w:pPr>
        <w:pStyle w:val="Heading2"/>
        <w:rPr>
          <w:sz w:val="24"/>
          <w:szCs w:val="24"/>
        </w:rPr>
      </w:pPr>
      <w:bookmarkStart w:id="11" w:name="_Toc513923395"/>
      <w:r w:rsidRPr="002F6AD1">
        <w:rPr>
          <w:sz w:val="24"/>
          <w:szCs w:val="24"/>
        </w:rPr>
        <w:t>Final state of the project</w:t>
      </w:r>
      <w:bookmarkEnd w:id="11"/>
    </w:p>
    <w:p w:rsidR="00A546E8" w:rsidRPr="00A546E8" w:rsidRDefault="00CE6619" w:rsidP="00A546E8">
      <w:pPr>
        <w:pStyle w:val="BodyText"/>
      </w:pPr>
      <w:r>
        <w:t xml:space="preserve">At the end of the allocated time </w:t>
      </w:r>
      <w:r w:rsidR="00200568">
        <w:t>for the project is</w:t>
      </w:r>
      <w:r w:rsidR="00941FB9">
        <w:t xml:space="preserve"> almost complete. The coding part of the project has been done, except for one requirement that has not been fulfilled</w:t>
      </w:r>
      <w:r w:rsidR="00E33C09">
        <w:t xml:space="preserve">. All the documents making up the documentation </w:t>
      </w:r>
      <w:r w:rsidR="001308D9">
        <w:t>are complete.</w:t>
      </w:r>
    </w:p>
    <w:p w:rsidR="00156337" w:rsidRPr="002F6AD1" w:rsidRDefault="00156337" w:rsidP="00156337">
      <w:pPr>
        <w:pStyle w:val="Heading2"/>
        <w:rPr>
          <w:sz w:val="24"/>
          <w:szCs w:val="24"/>
        </w:rPr>
      </w:pPr>
      <w:bookmarkStart w:id="12" w:name="_Toc513923396"/>
      <w:r w:rsidRPr="002F6AD1">
        <w:rPr>
          <w:sz w:val="24"/>
          <w:szCs w:val="24"/>
        </w:rPr>
        <w:t>Performance of each team member</w:t>
      </w:r>
      <w:bookmarkEnd w:id="12"/>
    </w:p>
    <w:p w:rsidR="00A54A17" w:rsidRPr="002F6AD1" w:rsidRDefault="00A54A17" w:rsidP="00A54A17">
      <w:pPr>
        <w:pStyle w:val="Heading3"/>
        <w:rPr>
          <w:sz w:val="24"/>
          <w:szCs w:val="24"/>
        </w:rPr>
      </w:pPr>
      <w:bookmarkStart w:id="13" w:name="_Toc513923397"/>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3"/>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w:t>
      </w:r>
    </w:p>
    <w:p w:rsidR="007802F3" w:rsidRPr="00B555CF" w:rsidRDefault="007802F3" w:rsidP="00A54A17">
      <w:pPr>
        <w:pStyle w:val="BodyText"/>
        <w:rPr>
          <w:szCs w:val="24"/>
        </w:rPr>
      </w:pPr>
      <w:r>
        <w:rPr>
          <w:szCs w:val="24"/>
        </w:rPr>
        <w:t xml:space="preserve">An agreement was reached between </w:t>
      </w:r>
      <w:proofErr w:type="spellStart"/>
      <w:r>
        <w:rPr>
          <w:szCs w:val="24"/>
        </w:rPr>
        <w:t>Theophilus</w:t>
      </w:r>
      <w:proofErr w:type="spellEnd"/>
      <w:r>
        <w:rPr>
          <w:szCs w:val="24"/>
        </w:rPr>
        <w:t xml:space="preserve"> and the project leader on the above statement.</w:t>
      </w:r>
    </w:p>
    <w:p w:rsidR="00A54A17" w:rsidRDefault="00A54A17" w:rsidP="00A54A17">
      <w:pPr>
        <w:pStyle w:val="Heading3"/>
        <w:rPr>
          <w:sz w:val="24"/>
          <w:szCs w:val="24"/>
        </w:rPr>
      </w:pPr>
      <w:bookmarkStart w:id="14" w:name="_Toc513923398"/>
      <w:r w:rsidRPr="002F6AD1">
        <w:rPr>
          <w:sz w:val="24"/>
          <w:szCs w:val="24"/>
        </w:rPr>
        <w:t>Hajaree Naailah (nah37)</w:t>
      </w:r>
      <w:bookmarkEnd w:id="14"/>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w:t>
      </w:r>
      <w:r w:rsidR="00A07558">
        <w:t xml:space="preserve"> she was doing as much as she could </w:t>
      </w:r>
      <w:r>
        <w:t>to finish in tim</w:t>
      </w:r>
      <w:r w:rsidR="00A07558">
        <w:t>e.</w:t>
      </w:r>
      <w:r>
        <w:t xml:space="preserve"> </w:t>
      </w:r>
      <w:r w:rsidR="00A07558">
        <w:t>She</w:t>
      </w:r>
      <w:r>
        <w:t xml:space="preserve"> w</w:t>
      </w:r>
      <w:r w:rsidR="00A07558">
        <w:t>as</w:t>
      </w:r>
      <w:r>
        <w:t xml:space="preserve"> assign</w:t>
      </w:r>
      <w:r w:rsidR="00A07558">
        <w:t>ing</w:t>
      </w:r>
      <w:r>
        <w:t xml:space="preserve"> a task to a team member based on their competence or whether he was willing to do it.</w:t>
      </w:r>
    </w:p>
    <w:p w:rsidR="00A54A17" w:rsidRPr="002F6AD1" w:rsidRDefault="00A54A17" w:rsidP="00A54A17">
      <w:pPr>
        <w:pStyle w:val="Heading3"/>
        <w:rPr>
          <w:sz w:val="24"/>
          <w:szCs w:val="24"/>
        </w:rPr>
      </w:pPr>
      <w:bookmarkStart w:id="15" w:name="_Toc513923399"/>
      <w:r w:rsidRPr="002F6AD1">
        <w:rPr>
          <w:sz w:val="24"/>
          <w:szCs w:val="24"/>
        </w:rPr>
        <w:t>Ismail Afzal (mai15)</w:t>
      </w:r>
      <w:bookmarkEnd w:id="15"/>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Default="00227ACD" w:rsidP="003A43CE">
      <w:pPr>
        <w:pStyle w:val="BodyText"/>
        <w:rPr>
          <w:szCs w:val="24"/>
        </w:rPr>
      </w:pPr>
      <w:r>
        <w:rPr>
          <w:szCs w:val="24"/>
        </w:rPr>
        <w:t>Afzal’s performance was very good, he was present for all meetings, he tried to help where he could. If he was not assigned any task, he would ask what he could do</w:t>
      </w:r>
      <w:r w:rsidR="005D7337">
        <w:rPr>
          <w:szCs w:val="24"/>
        </w:rPr>
        <w:t xml:space="preserve"> to help</w:t>
      </w:r>
      <w:r>
        <w:rPr>
          <w:szCs w:val="24"/>
        </w:rPr>
        <w:t>.</w:t>
      </w:r>
      <w:r w:rsidR="00251423">
        <w:rPr>
          <w:szCs w:val="24"/>
        </w:rPr>
        <w:t xml:space="preserve"> </w:t>
      </w:r>
    </w:p>
    <w:p w:rsidR="007802F3" w:rsidRPr="00B555CF" w:rsidRDefault="007802F3" w:rsidP="003A43CE">
      <w:pPr>
        <w:pStyle w:val="BodyText"/>
        <w:rPr>
          <w:szCs w:val="24"/>
        </w:rPr>
      </w:pPr>
      <w:r>
        <w:rPr>
          <w:szCs w:val="24"/>
        </w:rPr>
        <w:t>An agreement was reached between Afzal and the project leader on the above statement.</w:t>
      </w:r>
    </w:p>
    <w:p w:rsidR="00A54A17" w:rsidRDefault="00A54A17" w:rsidP="00A54A17">
      <w:pPr>
        <w:pStyle w:val="Heading3"/>
        <w:rPr>
          <w:sz w:val="24"/>
          <w:szCs w:val="24"/>
        </w:rPr>
      </w:pPr>
      <w:bookmarkStart w:id="16" w:name="_Toc513923400"/>
      <w:proofErr w:type="spellStart"/>
      <w:r w:rsidRPr="002F6AD1">
        <w:rPr>
          <w:sz w:val="24"/>
          <w:szCs w:val="24"/>
        </w:rPr>
        <w:lastRenderedPageBreak/>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6"/>
    </w:p>
    <w:p w:rsidR="000314E8" w:rsidRDefault="000314E8" w:rsidP="000314E8">
      <w:pPr>
        <w:pStyle w:val="BodyText"/>
      </w:pPr>
      <w:r>
        <w:t>Danshil was responsible of implementing the game logic and packaging the software. He was the one who has been able to come up with an algorithm for checking the adjacency of the letters in the grid.</w:t>
      </w:r>
      <w:r w:rsidR="005D7337">
        <w:t xml:space="preserve"> Danshil was also responsible of maintaining and creating the GitHub repository.</w:t>
      </w:r>
    </w:p>
    <w:p w:rsid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w:t>
      </w:r>
    </w:p>
    <w:p w:rsidR="007802F3" w:rsidRPr="000314E8" w:rsidRDefault="007802F3" w:rsidP="000314E8">
      <w:pPr>
        <w:pStyle w:val="BodyText"/>
      </w:pPr>
      <w:r>
        <w:rPr>
          <w:szCs w:val="24"/>
        </w:rPr>
        <w:t>An agreement was reached between Danshil and the project leader on the above statement.</w:t>
      </w:r>
    </w:p>
    <w:p w:rsidR="00A54A17" w:rsidRDefault="00A54A17" w:rsidP="00A54A17">
      <w:pPr>
        <w:pStyle w:val="Heading3"/>
        <w:rPr>
          <w:sz w:val="24"/>
          <w:szCs w:val="24"/>
        </w:rPr>
      </w:pPr>
      <w:bookmarkStart w:id="17" w:name="_Toc513923401"/>
      <w:r w:rsidRPr="002F6AD1">
        <w:rPr>
          <w:sz w:val="24"/>
          <w:szCs w:val="24"/>
        </w:rPr>
        <w:t>Yip King Cheung Jason</w:t>
      </w:r>
      <w:r w:rsidR="0048138B">
        <w:rPr>
          <w:sz w:val="24"/>
          <w:szCs w:val="24"/>
        </w:rPr>
        <w:t xml:space="preserve"> </w:t>
      </w:r>
      <w:proofErr w:type="spellStart"/>
      <w:r w:rsidR="0048138B" w:rsidRPr="002F6AD1">
        <w:rPr>
          <w:sz w:val="24"/>
          <w:szCs w:val="24"/>
        </w:rPr>
        <w:t>Tione</w:t>
      </w:r>
      <w:proofErr w:type="spellEnd"/>
      <w:r w:rsidR="0048138B">
        <w:rPr>
          <w:sz w:val="24"/>
          <w:szCs w:val="24"/>
        </w:rPr>
        <w:t xml:space="preserve"> Wang</w:t>
      </w:r>
      <w:r w:rsidRPr="002F6AD1">
        <w:rPr>
          <w:sz w:val="24"/>
          <w:szCs w:val="24"/>
        </w:rPr>
        <w:t xml:space="preserve"> (</w:t>
      </w:r>
      <w:proofErr w:type="spellStart"/>
      <w:r w:rsidRPr="002F6AD1">
        <w:rPr>
          <w:sz w:val="24"/>
          <w:szCs w:val="24"/>
        </w:rPr>
        <w:t>jty</w:t>
      </w:r>
      <w:proofErr w:type="spellEnd"/>
      <w:r w:rsidRPr="002F6AD1">
        <w:rPr>
          <w:sz w:val="24"/>
          <w:szCs w:val="24"/>
        </w:rPr>
        <w:t>)</w:t>
      </w:r>
      <w:bookmarkEnd w:id="17"/>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 xml:space="preserve">User Interface Hand-in and implementing the interface with the help of </w:t>
      </w:r>
      <w:proofErr w:type="spellStart"/>
      <w:r w:rsidR="0048138B">
        <w:t>Theophilus</w:t>
      </w:r>
      <w:proofErr w:type="spellEnd"/>
      <w:r>
        <w:t>.</w:t>
      </w:r>
    </w:p>
    <w:p w:rsidR="00227ACD" w:rsidRDefault="00227ACD" w:rsidP="00227ACD">
      <w:pPr>
        <w:pStyle w:val="BodyText"/>
      </w:pPr>
      <w:r>
        <w:t>Jason’s performance was good</w:t>
      </w:r>
      <w:r w:rsidR="000314E8">
        <w:t xml:space="preserve"> overall. He was present for all meetings and he always did his assigned task.</w:t>
      </w:r>
    </w:p>
    <w:p w:rsidR="007802F3" w:rsidRPr="00227ACD" w:rsidRDefault="007802F3" w:rsidP="00227ACD">
      <w:pPr>
        <w:pStyle w:val="BodyText"/>
      </w:pPr>
      <w:r>
        <w:rPr>
          <w:szCs w:val="24"/>
        </w:rPr>
        <w:t>An agreement was reached between Jason and the project leader on the above statement.</w:t>
      </w:r>
    </w:p>
    <w:p w:rsidR="00A54A17" w:rsidRPr="002F6AD1" w:rsidRDefault="00A54A17" w:rsidP="00A54A17">
      <w:pPr>
        <w:pStyle w:val="BodyText"/>
        <w:rPr>
          <w:smallCaps/>
          <w:sz w:val="24"/>
          <w:szCs w:val="24"/>
        </w:rPr>
      </w:pPr>
    </w:p>
    <w:p w:rsidR="00156337" w:rsidRDefault="001C1064" w:rsidP="001C1064">
      <w:pPr>
        <w:pStyle w:val="Heading1"/>
      </w:pPr>
      <w:bookmarkStart w:id="18" w:name="_Toc513923402"/>
      <w:r>
        <w:t>Critical evaluation of the team and the project</w:t>
      </w:r>
      <w:bookmarkEnd w:id="18"/>
    </w:p>
    <w:p w:rsidR="00251423" w:rsidRDefault="00AC2720" w:rsidP="00251423">
      <w:pPr>
        <w:pStyle w:val="Heading2"/>
      </w:pPr>
      <w:bookmarkStart w:id="19" w:name="_Toc513923403"/>
      <w:r>
        <w:t>Performance of the team</w:t>
      </w:r>
      <w:bookmarkEnd w:id="19"/>
    </w:p>
    <w:p w:rsidR="00926C05" w:rsidRPr="00926C05" w:rsidRDefault="00926C05" w:rsidP="00926C05">
      <w:pPr>
        <w:pStyle w:val="BodyText"/>
      </w:pPr>
      <w:r>
        <w:t>Most of the team members performed well</w:t>
      </w:r>
      <w:r w:rsidR="00687A0D">
        <w:t>.</w:t>
      </w:r>
      <w:r>
        <w:t xml:space="preserve"> The</w:t>
      </w:r>
      <w:r w:rsidR="00687A0D">
        <w:t>ir</w:t>
      </w:r>
      <w:r>
        <w:t xml:space="preserve"> performance could have been improved if each of them were given deadline for their assigned tasks</w:t>
      </w:r>
      <w:r w:rsidR="00687A0D">
        <w:t>.</w:t>
      </w:r>
      <w:r w:rsidR="00BD74BA">
        <w:t xml:space="preserve"> There are team members who were skilled for their assigned </w:t>
      </w:r>
      <w:r w:rsidR="00DD2ADA">
        <w:t>task,</w:t>
      </w:r>
      <w:r w:rsidR="00BD74BA">
        <w:t xml:space="preserve"> but they were not reliable. </w:t>
      </w:r>
    </w:p>
    <w:p w:rsidR="00251423" w:rsidRDefault="003B7F2E" w:rsidP="00251423">
      <w:pPr>
        <w:pStyle w:val="Heading2"/>
      </w:pPr>
      <w:bookmarkStart w:id="20" w:name="_Toc513923404"/>
      <w:r>
        <w:t>Project Improvements</w:t>
      </w:r>
      <w:bookmarkEnd w:id="20"/>
    </w:p>
    <w:p w:rsidR="00DD2ADA" w:rsidRPr="00DD2ADA" w:rsidRDefault="00F5568F" w:rsidP="00DD2ADA">
      <w:pPr>
        <w:pStyle w:val="BodyText"/>
      </w:pPr>
      <w:r>
        <w:t>The only improvement that the team was able to come up with is in the first tutorial itself, the AUM group should have had a Skype meeting with Prof. Chris Price who would hav</w:t>
      </w:r>
      <w:r w:rsidR="00ED6B3C">
        <w:t>e explained what the project is about and what are the different steps. We should have been given the dates for the deliverables that were appropriate for us.</w:t>
      </w:r>
    </w:p>
    <w:p w:rsidR="003B7F2E" w:rsidRDefault="003B7F2E" w:rsidP="00251423">
      <w:pPr>
        <w:pStyle w:val="Heading2"/>
      </w:pPr>
      <w:bookmarkStart w:id="21" w:name="_Toc513923405"/>
      <w:r>
        <w:t>Lessons learned</w:t>
      </w:r>
      <w:bookmarkEnd w:id="21"/>
    </w:p>
    <w:p w:rsidR="00926C05" w:rsidRDefault="00687A0D" w:rsidP="00926C05">
      <w:pPr>
        <w:pStyle w:val="BodyText"/>
      </w:pPr>
      <w:r>
        <w:t>The most important lesson that we have learned about software projects is that a proper planning is very important</w:t>
      </w:r>
      <w:r w:rsidR="00DD2ADA">
        <w:t>.</w:t>
      </w:r>
      <w:r>
        <w:t xml:space="preserve"> It is the most effective way to be able to respect deadlines. In order to make things go faster, the project leader has to know the strength of each of the members so that no one is assigned a task that they do not have the skill for or they would be able to do </w:t>
      </w:r>
      <w:r w:rsidR="00C22DE5">
        <w:t>it,</w:t>
      </w:r>
      <w:r>
        <w:t xml:space="preserve"> but they would need lots of time. In software projects we cannot afford to waste time. </w:t>
      </w:r>
    </w:p>
    <w:p w:rsidR="00172DF3" w:rsidRDefault="00172DF3" w:rsidP="00926C05">
      <w:pPr>
        <w:pStyle w:val="BodyText"/>
      </w:pPr>
      <w:r>
        <w:t>Software proje</w:t>
      </w:r>
      <w:r w:rsidR="00C22DE5">
        <w:t xml:space="preserve">cts are not just about coding, there are principles that need to be followed and </w:t>
      </w:r>
      <w:r w:rsidR="001F66FC">
        <w:t>documentations that have to be prepared</w:t>
      </w:r>
      <w:r w:rsidR="00C22DE5">
        <w:t>. You cannot just start coding like th</w:t>
      </w:r>
      <w:r w:rsidR="001F66FC">
        <w:t>a</w:t>
      </w:r>
      <w:r w:rsidR="00C22DE5">
        <w:t>t, you need to make the design first, check if the difficult parts are feasible. Sometimes what appears to be easy</w:t>
      </w:r>
      <w:r w:rsidR="001F66FC">
        <w:t xml:space="preserve"> is the part that becomes more problematic.</w:t>
      </w:r>
    </w:p>
    <w:p w:rsidR="00522C2C" w:rsidRPr="00522C2C" w:rsidRDefault="00687A0D" w:rsidP="00522C2C">
      <w:pPr>
        <w:pStyle w:val="BodyText"/>
      </w:pPr>
      <w:r>
        <w:t>In a team,</w:t>
      </w:r>
      <w:r w:rsidR="00BD74BA">
        <w:t xml:space="preserve"> collaboration, respect and communication is</w:t>
      </w:r>
      <w:r w:rsidR="001F66FC">
        <w:t xml:space="preserve"> the key</w:t>
      </w:r>
      <w:r w:rsidR="00BD74BA">
        <w:t>.</w:t>
      </w:r>
      <w:r w:rsidR="001F66FC">
        <w:t xml:space="preserve"> </w:t>
      </w:r>
    </w:p>
    <w:p w:rsidR="00F624A2" w:rsidRPr="00F624A2" w:rsidRDefault="00F624A2" w:rsidP="00F624A2">
      <w:pPr>
        <w:pStyle w:val="BodyText"/>
      </w:pPr>
    </w:p>
    <w:p w:rsidR="00E4699E" w:rsidRDefault="005D4CDB" w:rsidP="003309A1">
      <w:pPr>
        <w:pStyle w:val="UnnumHeading1"/>
      </w:pPr>
      <w:bookmarkStart w:id="22" w:name="_Toc274759616"/>
      <w:bookmarkStart w:id="23" w:name="_Toc513923406"/>
      <w:r>
        <w:t>RE</w:t>
      </w:r>
      <w:r w:rsidR="00A44A71">
        <w:t>FERENCES</w:t>
      </w:r>
      <w:bookmarkEnd w:id="22"/>
      <w:bookmarkEnd w:id="23"/>
    </w:p>
    <w:p w:rsidR="00E4699E" w:rsidRDefault="004F2D26" w:rsidP="006A16AC">
      <w:pPr>
        <w:pStyle w:val="bibentry"/>
      </w:pPr>
      <w:bookmarkStart w:id="24" w:name="seqa03"/>
      <w:r>
        <w:t>[1]</w:t>
      </w:r>
      <w:bookmarkEnd w:id="24"/>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bookmarkStart w:id="25" w:name="_Toc513923407"/>
      <w:r>
        <w:lastRenderedPageBreak/>
        <w:t>DOCUMENT HISTORY</w:t>
      </w:r>
      <w:bookmarkEnd w:id="25"/>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28"/>
        <w:gridCol w:w="4320"/>
        <w:gridCol w:w="1224"/>
      </w:tblGrid>
      <w:tr w:rsidR="00DD0070" w:rsidTr="007802F3">
        <w:trPr>
          <w:tblHeader/>
          <w:jc w:val="center"/>
        </w:trPr>
        <w:tc>
          <w:tcPr>
            <w:tcW w:w="864" w:type="dxa"/>
            <w:tcBorders>
              <w:bottom w:val="single" w:sz="12" w:space="0" w:color="000000"/>
            </w:tcBorders>
          </w:tcPr>
          <w:p w:rsidR="00DD0070" w:rsidRDefault="00DD0070" w:rsidP="00E4699E">
            <w:pPr>
              <w:rPr>
                <w:i/>
              </w:rPr>
            </w:pPr>
            <w:bookmarkStart w:id="26" w:name="_Hlk513819531"/>
            <w:r>
              <w:rPr>
                <w:i/>
              </w:rPr>
              <w:t>Version</w:t>
            </w:r>
          </w:p>
        </w:tc>
        <w:tc>
          <w:tcPr>
            <w:tcW w:w="1008" w:type="dxa"/>
            <w:tcBorders>
              <w:bottom w:val="single" w:sz="12" w:space="0" w:color="000000"/>
            </w:tcBorders>
          </w:tcPr>
          <w:p w:rsidR="00DD0070" w:rsidRDefault="00DD0070" w:rsidP="00E4699E">
            <w:pPr>
              <w:rPr>
                <w:i/>
              </w:rPr>
            </w:pPr>
            <w:r>
              <w:rPr>
                <w:i/>
              </w:rPr>
              <w:t>CCF No.</w:t>
            </w:r>
          </w:p>
        </w:tc>
        <w:tc>
          <w:tcPr>
            <w:tcW w:w="1128" w:type="dxa"/>
            <w:tcBorders>
              <w:bottom w:val="single" w:sz="12" w:space="0" w:color="000000"/>
            </w:tcBorders>
          </w:tcPr>
          <w:p w:rsidR="00DD0070" w:rsidRDefault="00DD0070" w:rsidP="00E4699E">
            <w:pPr>
              <w:rPr>
                <w:i/>
              </w:rPr>
            </w:pPr>
            <w:r>
              <w:rPr>
                <w:i/>
              </w:rPr>
              <w:t>Date</w:t>
            </w:r>
          </w:p>
        </w:tc>
        <w:tc>
          <w:tcPr>
            <w:tcW w:w="4320" w:type="dxa"/>
            <w:tcBorders>
              <w:bottom w:val="single" w:sz="12" w:space="0" w:color="000000"/>
            </w:tcBorders>
          </w:tcPr>
          <w:p w:rsidR="00DD0070" w:rsidRDefault="00DD0070" w:rsidP="00E4699E">
            <w:pPr>
              <w:rPr>
                <w:i/>
              </w:rPr>
            </w:pPr>
            <w:r>
              <w:rPr>
                <w:i/>
              </w:rPr>
              <w:t>Changes made to document</w:t>
            </w:r>
          </w:p>
        </w:tc>
        <w:tc>
          <w:tcPr>
            <w:tcW w:w="1224" w:type="dxa"/>
            <w:tcBorders>
              <w:bottom w:val="single" w:sz="12" w:space="0" w:color="000000"/>
            </w:tcBorders>
          </w:tcPr>
          <w:p w:rsidR="00DD0070" w:rsidRDefault="00DD0070" w:rsidP="00E4699E">
            <w:pPr>
              <w:rPr>
                <w:i/>
              </w:rPr>
            </w:pPr>
            <w:r>
              <w:rPr>
                <w:i/>
              </w:rPr>
              <w:t>Changed by</w:t>
            </w:r>
          </w:p>
        </w:tc>
      </w:tr>
      <w:tr w:rsidR="00DD0070" w:rsidTr="007802F3">
        <w:trPr>
          <w:jc w:val="center"/>
        </w:trPr>
        <w:tc>
          <w:tcPr>
            <w:tcW w:w="864" w:type="dxa"/>
            <w:tcBorders>
              <w:top w:val="nil"/>
            </w:tcBorders>
          </w:tcPr>
          <w:p w:rsidR="00DD0070" w:rsidRDefault="00DD0070" w:rsidP="00E4699E">
            <w:r>
              <w:t>1.0</w:t>
            </w:r>
          </w:p>
        </w:tc>
        <w:tc>
          <w:tcPr>
            <w:tcW w:w="1008" w:type="dxa"/>
            <w:tcBorders>
              <w:top w:val="nil"/>
            </w:tcBorders>
          </w:tcPr>
          <w:p w:rsidR="00DD0070" w:rsidRDefault="00DD0070" w:rsidP="00E4699E">
            <w:r>
              <w:t>N/A</w:t>
            </w:r>
          </w:p>
        </w:tc>
        <w:tc>
          <w:tcPr>
            <w:tcW w:w="1128" w:type="dxa"/>
            <w:tcBorders>
              <w:top w:val="nil"/>
            </w:tcBorders>
          </w:tcPr>
          <w:p w:rsidR="00DD0070" w:rsidRDefault="00DD0070" w:rsidP="00E4699E">
            <w:r>
              <w:t>4/05/2018</w:t>
            </w:r>
          </w:p>
        </w:tc>
        <w:tc>
          <w:tcPr>
            <w:tcW w:w="4320" w:type="dxa"/>
            <w:tcBorders>
              <w:top w:val="nil"/>
            </w:tcBorders>
          </w:tcPr>
          <w:p w:rsidR="00DD0070" w:rsidRDefault="00926C05" w:rsidP="00E4699E">
            <w:r>
              <w:t>Outline, Team Members performance</w:t>
            </w:r>
          </w:p>
        </w:tc>
        <w:tc>
          <w:tcPr>
            <w:tcW w:w="1224" w:type="dxa"/>
            <w:tcBorders>
              <w:top w:val="nil"/>
            </w:tcBorders>
          </w:tcPr>
          <w:p w:rsidR="00DD0070" w:rsidRDefault="00DD0070" w:rsidP="00E4699E">
            <w:r>
              <w:t>Nah37</w:t>
            </w:r>
          </w:p>
        </w:tc>
      </w:tr>
      <w:tr w:rsidR="00DD0070" w:rsidTr="007802F3">
        <w:trPr>
          <w:jc w:val="center"/>
        </w:trPr>
        <w:tc>
          <w:tcPr>
            <w:tcW w:w="864" w:type="dxa"/>
          </w:tcPr>
          <w:p w:rsidR="00DD0070" w:rsidRDefault="00DD0070" w:rsidP="00E4699E">
            <w:r>
              <w:t>1.5</w:t>
            </w:r>
          </w:p>
        </w:tc>
        <w:tc>
          <w:tcPr>
            <w:tcW w:w="1008" w:type="dxa"/>
          </w:tcPr>
          <w:p w:rsidR="00DD0070" w:rsidRDefault="00DD0070" w:rsidP="00E4699E">
            <w:r>
              <w:t>N/</w:t>
            </w:r>
            <w:r w:rsidR="007802F3">
              <w:t>A</w:t>
            </w:r>
          </w:p>
        </w:tc>
        <w:tc>
          <w:tcPr>
            <w:tcW w:w="1128" w:type="dxa"/>
          </w:tcPr>
          <w:p w:rsidR="00DD0070" w:rsidRDefault="007802F3" w:rsidP="00E4699E">
            <w:r>
              <w:t>4/05/2018</w:t>
            </w:r>
          </w:p>
        </w:tc>
        <w:tc>
          <w:tcPr>
            <w:tcW w:w="4320" w:type="dxa"/>
          </w:tcPr>
          <w:p w:rsidR="00DD0070" w:rsidRDefault="00DD0070" w:rsidP="00E4699E">
            <w:r>
              <w:t xml:space="preserve">Added historical </w:t>
            </w:r>
            <w:r w:rsidR="007802F3">
              <w:t>account</w:t>
            </w:r>
          </w:p>
        </w:tc>
        <w:tc>
          <w:tcPr>
            <w:tcW w:w="1224" w:type="dxa"/>
          </w:tcPr>
          <w:p w:rsidR="00DD0070" w:rsidRDefault="00DD0070" w:rsidP="00E4699E">
            <w:r>
              <w:t>Mai15</w:t>
            </w:r>
          </w:p>
        </w:tc>
      </w:tr>
      <w:tr w:rsidR="00DD0070" w:rsidTr="007802F3">
        <w:trPr>
          <w:jc w:val="center"/>
        </w:trPr>
        <w:tc>
          <w:tcPr>
            <w:tcW w:w="864" w:type="dxa"/>
          </w:tcPr>
          <w:p w:rsidR="00DD0070" w:rsidRDefault="00DD0070" w:rsidP="00E4699E">
            <w:r>
              <w:t>2.0</w:t>
            </w:r>
          </w:p>
        </w:tc>
        <w:tc>
          <w:tcPr>
            <w:tcW w:w="1008" w:type="dxa"/>
          </w:tcPr>
          <w:p w:rsidR="00DD0070" w:rsidRDefault="00DD0070" w:rsidP="00E4699E">
            <w:r>
              <w:t>N/A</w:t>
            </w:r>
          </w:p>
        </w:tc>
        <w:tc>
          <w:tcPr>
            <w:tcW w:w="1128" w:type="dxa"/>
          </w:tcPr>
          <w:p w:rsidR="00DD0070" w:rsidRDefault="00926C05" w:rsidP="00E4699E">
            <w:r>
              <w:t>10/05/2018</w:t>
            </w:r>
          </w:p>
        </w:tc>
        <w:tc>
          <w:tcPr>
            <w:tcW w:w="4320" w:type="dxa"/>
          </w:tcPr>
          <w:p w:rsidR="00DD0070" w:rsidRDefault="00926C05" w:rsidP="00E4699E">
            <w:r>
              <w:t>Management summary</w:t>
            </w:r>
          </w:p>
        </w:tc>
        <w:tc>
          <w:tcPr>
            <w:tcW w:w="1224" w:type="dxa"/>
          </w:tcPr>
          <w:p w:rsidR="00DD0070" w:rsidRDefault="00926C05" w:rsidP="00E4699E">
            <w:r>
              <w:t>Nah37</w:t>
            </w:r>
          </w:p>
        </w:tc>
      </w:tr>
      <w:tr w:rsidR="00ED6B3C" w:rsidTr="007802F3">
        <w:trPr>
          <w:jc w:val="center"/>
        </w:trPr>
        <w:tc>
          <w:tcPr>
            <w:tcW w:w="864" w:type="dxa"/>
          </w:tcPr>
          <w:p w:rsidR="00ED6B3C" w:rsidRDefault="00ED6B3C" w:rsidP="00E4699E">
            <w:r>
              <w:t>2.5</w:t>
            </w:r>
          </w:p>
        </w:tc>
        <w:tc>
          <w:tcPr>
            <w:tcW w:w="1008" w:type="dxa"/>
          </w:tcPr>
          <w:p w:rsidR="00ED6B3C" w:rsidRDefault="00ED6B3C" w:rsidP="00E4699E">
            <w:r>
              <w:t>N/A</w:t>
            </w:r>
          </w:p>
        </w:tc>
        <w:tc>
          <w:tcPr>
            <w:tcW w:w="1128" w:type="dxa"/>
          </w:tcPr>
          <w:p w:rsidR="00ED6B3C" w:rsidRDefault="00ED6B3C" w:rsidP="00E4699E">
            <w:r>
              <w:t>11/05/2018</w:t>
            </w:r>
          </w:p>
        </w:tc>
        <w:tc>
          <w:tcPr>
            <w:tcW w:w="4320" w:type="dxa"/>
          </w:tcPr>
          <w:p w:rsidR="00ED6B3C" w:rsidRDefault="00ED6B3C" w:rsidP="00E4699E">
            <w:r>
              <w:t>Critical Evaluation of the team and the project</w:t>
            </w:r>
          </w:p>
        </w:tc>
        <w:tc>
          <w:tcPr>
            <w:tcW w:w="1224" w:type="dxa"/>
          </w:tcPr>
          <w:p w:rsidR="00ED6B3C" w:rsidRDefault="00ED6B3C" w:rsidP="00E4699E">
            <w:r>
              <w:t>Nah37</w:t>
            </w:r>
          </w:p>
        </w:tc>
      </w:tr>
      <w:bookmarkEnd w:id="26"/>
    </w:tbl>
    <w:p w:rsidR="00D7147C" w:rsidRDefault="00D7147C" w:rsidP="00141A1C">
      <w:pPr>
        <w:pStyle w:val="UnnumHeading1"/>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E4D" w:rsidRDefault="00286E4D">
      <w:r>
        <w:separator/>
      </w:r>
    </w:p>
  </w:endnote>
  <w:endnote w:type="continuationSeparator" w:id="0">
    <w:p w:rsidR="00286E4D" w:rsidRDefault="0028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Pr="00AE1293" w:rsidRDefault="00A0755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837AF">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837AF">
      <w:rPr>
        <w:rStyle w:val="PageNumber"/>
        <w:noProof/>
      </w:rPr>
      <w:t>7</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E4D" w:rsidRDefault="00286E4D">
      <w:r>
        <w:separator/>
      </w:r>
    </w:p>
  </w:footnote>
  <w:footnote w:type="continuationSeparator" w:id="0">
    <w:p w:rsidR="00286E4D" w:rsidRDefault="00286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Default="00286E4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A07558">
          <w:t>Software Engineering Group Project</w:t>
        </w:r>
      </w:sdtContent>
    </w:sdt>
    <w:r w:rsidR="00A07558">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A07558">
          <w:t>End-of-Project Report AUM Group</w:t>
        </w:r>
      </w:sdtContent>
    </w:sdt>
    <w:r w:rsidR="00A07558">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07558">
          <w:t>1.1</w:t>
        </w:r>
      </w:sdtContent>
    </w:sdt>
    <w:r w:rsidR="00A0755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837AF"/>
    <w:rsid w:val="000B0499"/>
    <w:rsid w:val="000D4E75"/>
    <w:rsid w:val="000E62F3"/>
    <w:rsid w:val="000F50C6"/>
    <w:rsid w:val="000F7738"/>
    <w:rsid w:val="001308D9"/>
    <w:rsid w:val="00141A1C"/>
    <w:rsid w:val="00156337"/>
    <w:rsid w:val="001711E8"/>
    <w:rsid w:val="001714DB"/>
    <w:rsid w:val="00172DF3"/>
    <w:rsid w:val="00177A99"/>
    <w:rsid w:val="001B226E"/>
    <w:rsid w:val="001C1064"/>
    <w:rsid w:val="001C59C0"/>
    <w:rsid w:val="001E22BF"/>
    <w:rsid w:val="001E5E30"/>
    <w:rsid w:val="001F2B25"/>
    <w:rsid w:val="001F5425"/>
    <w:rsid w:val="001F66FC"/>
    <w:rsid w:val="00200568"/>
    <w:rsid w:val="002079C9"/>
    <w:rsid w:val="00227ACD"/>
    <w:rsid w:val="00241AB0"/>
    <w:rsid w:val="00251423"/>
    <w:rsid w:val="00286E4D"/>
    <w:rsid w:val="002E07E5"/>
    <w:rsid w:val="002F6AD1"/>
    <w:rsid w:val="003064A6"/>
    <w:rsid w:val="003309A1"/>
    <w:rsid w:val="00353414"/>
    <w:rsid w:val="00354C5C"/>
    <w:rsid w:val="00386278"/>
    <w:rsid w:val="003A43CE"/>
    <w:rsid w:val="003B7F2E"/>
    <w:rsid w:val="003C3039"/>
    <w:rsid w:val="00415DBF"/>
    <w:rsid w:val="00421373"/>
    <w:rsid w:val="004375B0"/>
    <w:rsid w:val="00463522"/>
    <w:rsid w:val="0047267A"/>
    <w:rsid w:val="0048138B"/>
    <w:rsid w:val="004B2F56"/>
    <w:rsid w:val="004F159E"/>
    <w:rsid w:val="004F2D26"/>
    <w:rsid w:val="00504AA6"/>
    <w:rsid w:val="00506697"/>
    <w:rsid w:val="00514D39"/>
    <w:rsid w:val="00522C2C"/>
    <w:rsid w:val="005245AB"/>
    <w:rsid w:val="00524CD2"/>
    <w:rsid w:val="00537A96"/>
    <w:rsid w:val="00540905"/>
    <w:rsid w:val="00546FD3"/>
    <w:rsid w:val="005621CA"/>
    <w:rsid w:val="0056640A"/>
    <w:rsid w:val="00570A64"/>
    <w:rsid w:val="00573F2E"/>
    <w:rsid w:val="00574FD4"/>
    <w:rsid w:val="005A78ED"/>
    <w:rsid w:val="005B1DA8"/>
    <w:rsid w:val="005C5FF3"/>
    <w:rsid w:val="005D0CFA"/>
    <w:rsid w:val="005D12B1"/>
    <w:rsid w:val="005D4CDB"/>
    <w:rsid w:val="005D7337"/>
    <w:rsid w:val="005E7EA8"/>
    <w:rsid w:val="005F7C14"/>
    <w:rsid w:val="006228B3"/>
    <w:rsid w:val="00626162"/>
    <w:rsid w:val="0064612E"/>
    <w:rsid w:val="006678E7"/>
    <w:rsid w:val="00687A0D"/>
    <w:rsid w:val="00692989"/>
    <w:rsid w:val="006A16AC"/>
    <w:rsid w:val="006C0DB3"/>
    <w:rsid w:val="006C70A8"/>
    <w:rsid w:val="006E2359"/>
    <w:rsid w:val="006E6158"/>
    <w:rsid w:val="006E7A26"/>
    <w:rsid w:val="0071054B"/>
    <w:rsid w:val="00710FE1"/>
    <w:rsid w:val="00736DEB"/>
    <w:rsid w:val="00744AA9"/>
    <w:rsid w:val="00757A14"/>
    <w:rsid w:val="007720BA"/>
    <w:rsid w:val="00776B4B"/>
    <w:rsid w:val="007802F3"/>
    <w:rsid w:val="007A1231"/>
    <w:rsid w:val="007A1AA2"/>
    <w:rsid w:val="007B1AD9"/>
    <w:rsid w:val="007C3603"/>
    <w:rsid w:val="0084496A"/>
    <w:rsid w:val="00853D86"/>
    <w:rsid w:val="00854164"/>
    <w:rsid w:val="008904EC"/>
    <w:rsid w:val="008F5583"/>
    <w:rsid w:val="00926C05"/>
    <w:rsid w:val="00941FB9"/>
    <w:rsid w:val="009939F4"/>
    <w:rsid w:val="00994D52"/>
    <w:rsid w:val="009A7185"/>
    <w:rsid w:val="009C7621"/>
    <w:rsid w:val="009D12AB"/>
    <w:rsid w:val="009D341E"/>
    <w:rsid w:val="009D7304"/>
    <w:rsid w:val="009E62F2"/>
    <w:rsid w:val="00A07558"/>
    <w:rsid w:val="00A24477"/>
    <w:rsid w:val="00A33517"/>
    <w:rsid w:val="00A37023"/>
    <w:rsid w:val="00A44A71"/>
    <w:rsid w:val="00A546E8"/>
    <w:rsid w:val="00A54A17"/>
    <w:rsid w:val="00A7483E"/>
    <w:rsid w:val="00AA269F"/>
    <w:rsid w:val="00AA53A0"/>
    <w:rsid w:val="00AC0515"/>
    <w:rsid w:val="00AC2720"/>
    <w:rsid w:val="00AE1293"/>
    <w:rsid w:val="00AE1CE4"/>
    <w:rsid w:val="00AE36FE"/>
    <w:rsid w:val="00B0738E"/>
    <w:rsid w:val="00B1707A"/>
    <w:rsid w:val="00B173DD"/>
    <w:rsid w:val="00B234B0"/>
    <w:rsid w:val="00B30EDD"/>
    <w:rsid w:val="00B555CF"/>
    <w:rsid w:val="00B60EC7"/>
    <w:rsid w:val="00B614E0"/>
    <w:rsid w:val="00BA41FE"/>
    <w:rsid w:val="00BC3CC8"/>
    <w:rsid w:val="00BD071F"/>
    <w:rsid w:val="00BD412E"/>
    <w:rsid w:val="00BD74BA"/>
    <w:rsid w:val="00BE0BE3"/>
    <w:rsid w:val="00C22DE5"/>
    <w:rsid w:val="00C34D6B"/>
    <w:rsid w:val="00C51755"/>
    <w:rsid w:val="00C53183"/>
    <w:rsid w:val="00C64F2C"/>
    <w:rsid w:val="00C8782F"/>
    <w:rsid w:val="00CA50B8"/>
    <w:rsid w:val="00CE6619"/>
    <w:rsid w:val="00D1369A"/>
    <w:rsid w:val="00D32042"/>
    <w:rsid w:val="00D33F88"/>
    <w:rsid w:val="00D47894"/>
    <w:rsid w:val="00D7147C"/>
    <w:rsid w:val="00D725AB"/>
    <w:rsid w:val="00D76EBB"/>
    <w:rsid w:val="00D838E8"/>
    <w:rsid w:val="00DA5F07"/>
    <w:rsid w:val="00DD0070"/>
    <w:rsid w:val="00DD2ADA"/>
    <w:rsid w:val="00E06F5A"/>
    <w:rsid w:val="00E12790"/>
    <w:rsid w:val="00E33C09"/>
    <w:rsid w:val="00E4699E"/>
    <w:rsid w:val="00E5500A"/>
    <w:rsid w:val="00E563D9"/>
    <w:rsid w:val="00E742E7"/>
    <w:rsid w:val="00E84DD8"/>
    <w:rsid w:val="00ED3AEF"/>
    <w:rsid w:val="00ED6B3C"/>
    <w:rsid w:val="00F17DD5"/>
    <w:rsid w:val="00F27083"/>
    <w:rsid w:val="00F4480B"/>
    <w:rsid w:val="00F55384"/>
    <w:rsid w:val="00F5568F"/>
    <w:rsid w:val="00F624A2"/>
    <w:rsid w:val="00F64A04"/>
    <w:rsid w:val="00F71C82"/>
    <w:rsid w:val="00FA3DC2"/>
    <w:rsid w:val="00FE3FD3"/>
    <w:rsid w:val="00FF49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4B19C9"/>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2615FC"/>
    <w:rsid w:val="00363861"/>
    <w:rsid w:val="00366BE4"/>
    <w:rsid w:val="003B188F"/>
    <w:rsid w:val="006C72BC"/>
    <w:rsid w:val="00782056"/>
    <w:rsid w:val="007A13A2"/>
    <w:rsid w:val="008731FA"/>
    <w:rsid w:val="00B23DA3"/>
    <w:rsid w:val="00C4620C"/>
    <w:rsid w:val="00CA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C2D7-12C6-4D65-A070-3510FA84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18</TotalTime>
  <Pages>7</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Naailah Hajaree</cp:lastModifiedBy>
  <cp:revision>6</cp:revision>
  <cp:lastPrinted>2018-05-12T16:42:00Z</cp:lastPrinted>
  <dcterms:created xsi:type="dcterms:W3CDTF">2018-05-12T16:42:00Z</dcterms:created>
  <dcterms:modified xsi:type="dcterms:W3CDTF">2018-05-12T17:21:00Z</dcterms:modified>
  <cp:category>SE_JC_EOPR_01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