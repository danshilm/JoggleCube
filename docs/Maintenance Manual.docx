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BodyTextChar"/>
          <w:rFonts w:ascii="Helvetica" w:hAnsi="Helvetica" w:cs="Helvetica"/>
        </w:rPr>
        <w:alias w:val="Title"/>
        <w:id w:val="473469232"/>
        <w:placeholder>
          <w:docPart w:val="15728CEB682047A69249D8BE536FB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Pr="000700E0" w:rsidRDefault="005245AB" w:rsidP="0047267A">
          <w:pPr>
            <w:pStyle w:val="Title"/>
            <w:rPr>
              <w:rFonts w:ascii="Helvetica" w:hAnsi="Helvetica" w:cs="Helvetica"/>
            </w:rPr>
          </w:pPr>
          <w:r w:rsidRPr="000700E0">
            <w:rPr>
              <w:rStyle w:val="BodyTextChar"/>
              <w:rFonts w:ascii="Helvetica" w:hAnsi="Helvetica" w:cs="Helvetica"/>
            </w:rPr>
            <w:t>Software Engineering Group Project</w:t>
          </w:r>
        </w:p>
      </w:sdtContent>
    </w:sdt>
    <w:p w:rsidR="009A7185" w:rsidRPr="000700E0" w:rsidRDefault="000700E0" w:rsidP="0047267A">
      <w:pPr>
        <w:pStyle w:val="Subtitle"/>
        <w:rPr>
          <w:rFonts w:ascii="Helvetica" w:hAnsi="Helvetica" w:cs="Helvetica"/>
        </w:rPr>
      </w:pPr>
      <w:r w:rsidRPr="000700E0">
        <w:rPr>
          <w:rFonts w:ascii="Helvetica" w:hAnsi="Helvetica" w:cs="Helvetica"/>
        </w:rPr>
        <w:t>Maintenance Manual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A1246A" w:rsidP="00BA41FE">
            <w:sdt>
              <w:sdtPr>
                <w:alias w:val="Author"/>
                <w:id w:val="473469229"/>
                <w:placeholder>
                  <w:docPart w:val="5FC8CE40254B4096A21EBD73EB69A19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700E0">
                  <w:t>jty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A1246A" w:rsidP="00570A64">
            <w:sdt>
              <w:sdtPr>
                <w:alias w:val="Category"/>
                <w:id w:val="473469292"/>
                <w:placeholder>
                  <w:docPart w:val="F2876B367619493CA7F6E3F58E6C9F9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0700E0">
                  <w:t>SE_JC_MM_01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0700E0" w:rsidP="0007255E">
            <w:r>
              <w:t>2018-05-04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A1246A" w:rsidP="000700E0">
            <w:sdt>
              <w:sdtPr>
                <w:alias w:val="Keywords"/>
                <w:id w:val="473469293"/>
                <w:placeholder>
                  <w:docPart w:val="A6ED8CCCF22E474D8946421359A8298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0700E0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A1246A" w:rsidP="009A7185">
            <w:sdt>
              <w:sdtPr>
                <w:alias w:val="Status"/>
                <w:id w:val="473469228"/>
                <w:placeholder>
                  <w:docPart w:val="5E50816BA3294D768DB72CD26CCAE7B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0700E0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23633CB" wp14:editId="346DCA90">
                <wp:simplePos x="0" y="0"/>
                <wp:positionH relativeFrom="margin">
                  <wp:posOffset>1279451</wp:posOffset>
                </wp:positionH>
                <wp:positionV relativeFrom="line">
                  <wp:posOffset>5980489</wp:posOffset>
                </wp:positionV>
                <wp:extent cx="3265171" cy="1259841"/>
                <wp:effectExtent l="0" t="0" r="0" b="0"/>
                <wp:wrapNone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1" cy="1259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00E0" w:rsidRDefault="000700E0" w:rsidP="000700E0">
                            <w:pPr>
                              <w:pStyle w:val="Body"/>
                            </w:pPr>
                            <w:r>
                              <w:t>Department of Computer Science</w:t>
                            </w:r>
                          </w:p>
                          <w:p w:rsidR="000700E0" w:rsidRDefault="000700E0" w:rsidP="000700E0">
                            <w:pPr>
                              <w:pStyle w:val="Body"/>
                            </w:pPr>
                            <w:r>
                              <w:t>Aberystwyth University (Mauritius Branch Campus)</w:t>
                            </w:r>
                          </w:p>
                          <w:p w:rsidR="000700E0" w:rsidRDefault="000700E0" w:rsidP="000700E0">
                            <w:pPr>
                              <w:pStyle w:val="Body"/>
                            </w:pPr>
                            <w:r>
                              <w:t>Flic-en-Flac</w:t>
                            </w:r>
                          </w:p>
                          <w:p w:rsidR="000700E0" w:rsidRDefault="000700E0" w:rsidP="000700E0">
                            <w:pPr>
                              <w:pStyle w:val="Body"/>
                            </w:pPr>
                            <w:r>
                              <w:rPr>
                                <w:lang w:val="pt-PT"/>
                              </w:rPr>
                              <w:t>Mauritius</w:t>
                            </w:r>
                          </w:p>
                          <w:p w:rsidR="000700E0" w:rsidRDefault="000700E0" w:rsidP="000700E0">
                            <w:pPr>
                              <w:pStyle w:val="Body"/>
                            </w:pPr>
                            <w:r>
                              <w:t xml:space="preserve">Copyright </w:t>
                            </w:r>
                            <w:r>
                              <w:rPr>
                                <w:lang w:val="de-DE"/>
                              </w:rPr>
                              <w:t xml:space="preserve">© </w:t>
                            </w:r>
                            <w:r>
                              <w:t>Aberystwyth University 2018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633C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margin-left:100.75pt;margin-top:470.9pt;width:257.1pt;height:99.2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" stroked="f" strokeweight="1pt">
                <v:stroke miterlimit="4"/>
                <v:textbox inset="1.27mm,1.27mm,1.27mm,1.27mm">
                  <w:txbxContent>
                    <w:p w:rsidR="000700E0" w:rsidRDefault="000700E0" w:rsidP="000700E0">
                      <w:pPr>
                        <w:pStyle w:val="Body"/>
                      </w:pPr>
                      <w:r>
                        <w:t>Department of Computer Science</w:t>
                      </w:r>
                    </w:p>
                    <w:p w:rsidR="000700E0" w:rsidRDefault="000700E0" w:rsidP="000700E0">
                      <w:pPr>
                        <w:pStyle w:val="Body"/>
                      </w:pPr>
                      <w:r>
                        <w:t>Aberystwyth University (Mauritius Branch Campus)</w:t>
                      </w:r>
                    </w:p>
                    <w:p w:rsidR="000700E0" w:rsidRDefault="000700E0" w:rsidP="000700E0">
                      <w:pPr>
                        <w:pStyle w:val="Body"/>
                      </w:pPr>
                      <w:r>
                        <w:t>Flic-en-Flac</w:t>
                      </w:r>
                    </w:p>
                    <w:p w:rsidR="000700E0" w:rsidRDefault="000700E0" w:rsidP="000700E0">
                      <w:pPr>
                        <w:pStyle w:val="Body"/>
                      </w:pPr>
                      <w:r>
                        <w:rPr>
                          <w:lang w:val="pt-PT"/>
                        </w:rPr>
                        <w:t>Mauritius</w:t>
                      </w:r>
                    </w:p>
                    <w:p w:rsidR="000700E0" w:rsidRDefault="000700E0" w:rsidP="000700E0">
                      <w:pPr>
                        <w:pStyle w:val="Body"/>
                      </w:pPr>
                      <w:r>
                        <w:t xml:space="preserve">Copyright </w:t>
                      </w:r>
                      <w:r>
                        <w:rPr>
                          <w:lang w:val="de-DE"/>
                        </w:rPr>
                        <w:t xml:space="preserve">© </w:t>
                      </w:r>
                      <w:r>
                        <w:t>Aberystwyth University 2018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Start w:id="0" w:name="_Toc274759611"/>
      <w:r w:rsidR="00573F2E">
        <w:br w:type="page"/>
      </w:r>
    </w:p>
    <w:p w:rsidR="0009188B" w:rsidRDefault="00A44A71" w:rsidP="00F64A04">
      <w:pPr>
        <w:pStyle w:val="UnnumHeading1"/>
      </w:pPr>
      <w:r>
        <w:lastRenderedPageBreak/>
        <w:t>CONTENTS</w:t>
      </w:r>
      <w:bookmarkEnd w:id="0"/>
    </w:p>
    <w:p w:rsidR="00F4480B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F4480B">
        <w:rPr>
          <w:noProof/>
        </w:rPr>
        <w:t>CONTENTS</w:t>
      </w:r>
      <w:r w:rsidR="00F4480B">
        <w:rPr>
          <w:noProof/>
        </w:rPr>
        <w:tab/>
      </w:r>
      <w:r>
        <w:rPr>
          <w:noProof/>
        </w:rPr>
        <w:fldChar w:fldCharType="begin"/>
      </w:r>
      <w:r w:rsidR="00F4480B">
        <w:rPr>
          <w:noProof/>
        </w:rPr>
        <w:instrText xml:space="preserve"> PAGEREF _Toc274759611 \h </w:instrText>
      </w:r>
      <w:r>
        <w:rPr>
          <w:noProof/>
        </w:rPr>
      </w:r>
      <w:r>
        <w:rPr>
          <w:noProof/>
        </w:rPr>
        <w:fldChar w:fldCharType="separate"/>
      </w:r>
      <w:r w:rsidR="000700E0">
        <w:rPr>
          <w:noProof/>
        </w:rPr>
        <w:t>2</w:t>
      </w:r>
      <w:r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_Toc274759612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_Toc274759613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_Toc274759614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BODY OF DOCUMENT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_Toc274759615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_Toc274759616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F4480B" w:rsidRDefault="00F448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 w:rsidR="00CA50B8">
        <w:rPr>
          <w:noProof/>
        </w:rPr>
        <w:fldChar w:fldCharType="begin"/>
      </w:r>
      <w:r>
        <w:rPr>
          <w:noProof/>
        </w:rPr>
        <w:instrText xml:space="preserve"> PAGEREF _Toc274759617 \h </w:instrText>
      </w:r>
      <w:r w:rsidR="00CA50B8">
        <w:rPr>
          <w:noProof/>
        </w:rPr>
      </w:r>
      <w:r w:rsidR="00CA50B8">
        <w:rPr>
          <w:noProof/>
        </w:rPr>
        <w:fldChar w:fldCharType="separate"/>
      </w:r>
      <w:r w:rsidR="000700E0">
        <w:rPr>
          <w:noProof/>
        </w:rPr>
        <w:t>3</w:t>
      </w:r>
      <w:r w:rsidR="00CA50B8"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74759612"/>
      <w:r>
        <w:lastRenderedPageBreak/>
        <w:t>Introduction</w:t>
      </w:r>
      <w:bookmarkEnd w:id="1"/>
    </w:p>
    <w:p w:rsidR="004B2F56" w:rsidRPr="004B2F56" w:rsidRDefault="004B2F56" w:rsidP="004B2F56">
      <w:pPr>
        <w:pStyle w:val="BodyText"/>
      </w:pPr>
      <w:r>
        <w:t>Clear, consistently followed, document standards are essential in software engineering.</w:t>
      </w:r>
    </w:p>
    <w:p w:rsidR="003309A1" w:rsidRPr="003309A1" w:rsidRDefault="00A44A71" w:rsidP="003309A1">
      <w:pPr>
        <w:pStyle w:val="Heading1"/>
      </w:pPr>
      <w:bookmarkStart w:id="2" w:name="_Toc274759613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E62865" w:rsidP="00FF50CE">
      <w:pPr>
        <w:pStyle w:val="BodyText"/>
      </w:pPr>
      <w:r>
        <w:t>This document</w:t>
      </w:r>
      <w:r w:rsidR="004F2D26">
        <w:t xml:space="preserve"> describe</w:t>
      </w:r>
      <w:r>
        <w:t>s</w:t>
      </w:r>
      <w:r w:rsidR="000700E0">
        <w:t xml:space="preserve"> on how the system</w:t>
      </w:r>
      <w:r>
        <w:t xml:space="preserve"> can be improved</w:t>
      </w:r>
      <w:r w:rsidR="000700E0">
        <w:t xml:space="preserve"> </w:t>
      </w:r>
      <w:r w:rsidR="004F2D26">
        <w:t>.</w:t>
      </w:r>
    </w:p>
    <w:p w:rsidR="0009188B" w:rsidRDefault="00A44A71" w:rsidP="003309A1">
      <w:pPr>
        <w:pStyle w:val="Heading3"/>
      </w:pPr>
      <w:r w:rsidRPr="003309A1">
        <w:t>Scope</w:t>
      </w:r>
    </w:p>
    <w:p w:rsidR="0009188B" w:rsidRDefault="00A44A71" w:rsidP="001711E8">
      <w:pPr>
        <w:pStyle w:val="BodyText"/>
      </w:pPr>
      <w:r>
        <w:t xml:space="preserve">This </w:t>
      </w:r>
      <w:r w:rsidR="00854164">
        <w:t>supports</w:t>
      </w:r>
      <w:r w:rsidR="004F2D26">
        <w:t xml:space="preserve"> </w:t>
      </w:r>
      <w:r w:rsidR="00854164">
        <w:t xml:space="preserve">the standards laid down for </w:t>
      </w:r>
      <w:r w:rsidR="004F2D26">
        <w:t>CS22120 Group Projects</w:t>
      </w:r>
      <w:r w:rsidR="00854164">
        <w:t xml:space="preserve"> </w:t>
      </w:r>
      <w:r w:rsidR="00CA50B8">
        <w:fldChar w:fldCharType="begin"/>
      </w:r>
      <w:r w:rsidR="00854164">
        <w:instrText xml:space="preserve"> REF seqa03 \h </w:instrText>
      </w:r>
      <w:r w:rsidR="00CA50B8">
        <w:fldChar w:fldCharType="separate"/>
      </w:r>
      <w:r w:rsidR="000700E0">
        <w:t>[1]</w:t>
      </w:r>
      <w:r w:rsidR="00CA50B8">
        <w:fldChar w:fldCharType="end"/>
      </w:r>
      <w:r w:rsidR="004F2D26">
        <w:t>.</w:t>
      </w:r>
    </w:p>
    <w:p w:rsidR="0009188B" w:rsidRDefault="00A44A71" w:rsidP="003309A1">
      <w:pPr>
        <w:pStyle w:val="Heading2"/>
      </w:pPr>
      <w:bookmarkStart w:id="3" w:name="_Toc274759614"/>
      <w:r>
        <w:t>Objectives</w:t>
      </w:r>
      <w:bookmarkStart w:id="4" w:name="_GoBack"/>
      <w:bookmarkEnd w:id="3"/>
      <w:bookmarkEnd w:id="4"/>
    </w:p>
    <w:p w:rsidR="003309A1" w:rsidRDefault="00A44A71" w:rsidP="0002215E">
      <w:pPr>
        <w:pStyle w:val="BodyText"/>
      </w:pPr>
      <w:r>
        <w:t>The objective of this document is</w:t>
      </w:r>
      <w:r w:rsidR="004F2D26">
        <w:t xml:space="preserve"> to both carry the temp</w:t>
      </w:r>
      <w:r w:rsidR="00854164">
        <w:t>late and explain a little of ho</w:t>
      </w:r>
      <w:r w:rsidR="004F2D26">
        <w:t>w</w:t>
      </w:r>
      <w:r w:rsidR="00854164">
        <w:t xml:space="preserve"> </w:t>
      </w:r>
      <w:r w:rsidR="004F2D26">
        <w:t>it works.</w:t>
      </w:r>
    </w:p>
    <w:p w:rsidR="0009188B" w:rsidRDefault="000700E0" w:rsidP="003309A1">
      <w:pPr>
        <w:pStyle w:val="Heading1"/>
      </w:pPr>
      <w:r>
        <w:t>Maintenance</w:t>
      </w:r>
    </w:p>
    <w:p w:rsidR="000700E0" w:rsidRPr="000700E0" w:rsidRDefault="000700E0" w:rsidP="000700E0">
      <w:pPr>
        <w:pStyle w:val="BodyText"/>
      </w:pPr>
    </w:p>
    <w:p w:rsidR="0009188B" w:rsidRDefault="005D4CDB" w:rsidP="003309A1">
      <w:pPr>
        <w:pStyle w:val="UnnumHeading1"/>
      </w:pPr>
      <w:bookmarkStart w:id="5" w:name="_Toc274759616"/>
      <w:r>
        <w:t>RE</w:t>
      </w:r>
      <w:r w:rsidR="00A44A71">
        <w:t>FERENCES</w:t>
      </w:r>
      <w:bookmarkEnd w:id="5"/>
    </w:p>
    <w:p w:rsidR="0009188B" w:rsidRDefault="00A1246A" w:rsidP="006A16AC">
      <w:pPr>
        <w:pStyle w:val="bibentry"/>
      </w:pPr>
    </w:p>
    <w:p w:rsidR="0009188B" w:rsidRDefault="00A44A71" w:rsidP="003309A1">
      <w:pPr>
        <w:pStyle w:val="UnnumHeading1"/>
      </w:pPr>
      <w:r>
        <w:br w:type="page"/>
      </w:r>
      <w:bookmarkStart w:id="6" w:name="_Toc274759617"/>
      <w:r>
        <w:lastRenderedPageBreak/>
        <w:t>DOCUMENT HISTORY</w:t>
      </w:r>
      <w:bookmarkEnd w:id="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0700E0">
        <w:trPr>
          <w:tblHeader/>
          <w:jc w:val="center"/>
        </w:trPr>
        <w:tc>
          <w:tcPr>
            <w:tcW w:w="864" w:type="dxa"/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700E0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700E0" w:rsidRDefault="000700E0">
            <w:pPr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700E0" w:rsidRDefault="000700E0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700E0" w:rsidRDefault="000700E0">
            <w:pPr>
              <w:rPr>
                <w:i/>
              </w:rPr>
            </w:pPr>
            <w:r>
              <w:rPr>
                <w:i/>
              </w:rPr>
              <w:t>2018-05-04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700E0" w:rsidRDefault="000700E0">
            <w:pPr>
              <w:rPr>
                <w:i/>
              </w:rPr>
            </w:pPr>
            <w:r>
              <w:rPr>
                <w:i/>
              </w:rPr>
              <w:t>Creation of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700E0" w:rsidRDefault="000700E0">
            <w:pPr>
              <w:rPr>
                <w:i/>
              </w:rPr>
            </w:pPr>
            <w:r>
              <w:rPr>
                <w:i/>
              </w:rPr>
              <w:t>jty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6A" w:rsidRDefault="00A1246A">
      <w:r>
        <w:separator/>
      </w:r>
    </w:p>
  </w:endnote>
  <w:endnote w:type="continuationSeparator" w:id="0">
    <w:p w:rsidR="00A1246A" w:rsidRDefault="00A1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E62865">
      <w:rPr>
        <w:rStyle w:val="PageNumber"/>
        <w:noProof/>
      </w:rPr>
      <w:t>3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E62865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6A" w:rsidRDefault="00A1246A">
      <w:r>
        <w:separator/>
      </w:r>
    </w:p>
  </w:footnote>
  <w:footnote w:type="continuationSeparator" w:id="0">
    <w:p w:rsidR="00A1246A" w:rsidRDefault="00A12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A14" w:rsidRDefault="00A1246A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4D6B">
          <w:t>Word Template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0700E0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E0"/>
    <w:rsid w:val="00006129"/>
    <w:rsid w:val="0002215E"/>
    <w:rsid w:val="0003694C"/>
    <w:rsid w:val="000700E0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1246A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62865"/>
    <w:rsid w:val="00E742E7"/>
    <w:rsid w:val="00E84DD8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B48712"/>
  <w15:docId w15:val="{FD6B74D3-C073-4AD5-8502-95A908D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Body">
    <w:name w:val="Body"/>
    <w:rsid w:val="000700E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y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728CEB682047A69249D8BE536F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BB5C-DB20-4008-A560-01AF9C43149C}"/>
      </w:docPartPr>
      <w:docPartBody>
        <w:p w:rsidR="00000000" w:rsidRDefault="00700F88">
          <w:pPr>
            <w:pStyle w:val="15728CEB682047A69249D8BE536FB125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5FC8CE40254B4096A21EBD73EB69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4025-E3C1-445F-9EC9-133F0C5BCFE7}"/>
      </w:docPartPr>
      <w:docPartBody>
        <w:p w:rsidR="00000000" w:rsidRDefault="00700F88">
          <w:pPr>
            <w:pStyle w:val="5FC8CE40254B4096A21EBD73EB69A195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F2876B367619493CA7F6E3F58E6C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ACFDE-A446-4678-97AE-F85EEAE14044}"/>
      </w:docPartPr>
      <w:docPartBody>
        <w:p w:rsidR="00000000" w:rsidRDefault="00700F88">
          <w:pPr>
            <w:pStyle w:val="F2876B367619493CA7F6E3F58E6C9F97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A6ED8CCCF22E474D8946421359A8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9A83A-F64B-4E67-B6EE-9ACFF0C1A2DC}"/>
      </w:docPartPr>
      <w:docPartBody>
        <w:p w:rsidR="00000000" w:rsidRDefault="00700F88">
          <w:pPr>
            <w:pStyle w:val="A6ED8CCCF22E474D8946421359A8298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5E50816BA3294D768DB72CD26CCA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18E57-51DD-4191-B2B5-8D91E4EE1B08}"/>
      </w:docPartPr>
      <w:docPartBody>
        <w:p w:rsidR="00000000" w:rsidRDefault="00700F88">
          <w:pPr>
            <w:pStyle w:val="5E50816BA3294D768DB72CD26CCAE7B0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88"/>
    <w:rsid w:val="007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728CEB682047A69249D8BE536FB125">
    <w:name w:val="15728CEB682047A69249D8BE536FB125"/>
  </w:style>
  <w:style w:type="paragraph" w:customStyle="1" w:styleId="7F123B37EDE4482399856B9E84F05631">
    <w:name w:val="7F123B37EDE4482399856B9E84F05631"/>
  </w:style>
  <w:style w:type="paragraph" w:customStyle="1" w:styleId="5FC8CE40254B4096A21EBD73EB69A195">
    <w:name w:val="5FC8CE40254B4096A21EBD73EB69A195"/>
  </w:style>
  <w:style w:type="paragraph" w:customStyle="1" w:styleId="F2876B367619493CA7F6E3F58E6C9F97">
    <w:name w:val="F2876B367619493CA7F6E3F58E6C9F97"/>
  </w:style>
  <w:style w:type="paragraph" w:customStyle="1" w:styleId="A6ED8CCCF22E474D8946421359A82986">
    <w:name w:val="A6ED8CCCF22E474D8946421359A82986"/>
  </w:style>
  <w:style w:type="paragraph" w:customStyle="1" w:styleId="5E50816BA3294D768DB72CD26CCAE7B0">
    <w:name w:val="5E50816BA3294D768DB72CD26CCAE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1343-7D00-442D-A2FC-ABF1034B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7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Word Template</dc:subject>
  <dc:creator>jty</dc:creator>
  <cp:keywords>1.0</cp:keywords>
  <cp:lastModifiedBy>jty</cp:lastModifiedBy>
  <cp:revision>1</cp:revision>
  <dcterms:created xsi:type="dcterms:W3CDTF">2018-05-04T09:36:00Z</dcterms:created>
  <dcterms:modified xsi:type="dcterms:W3CDTF">2018-05-04T09:47:00Z</dcterms:modified>
  <cp:category>SE_JC_MM_01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