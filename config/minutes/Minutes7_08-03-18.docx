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bookmarkStart w:id="0" w:name="_GoBack"/>
      <w:bookmarkEnd w:id="0"/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 w:rsidR="00223217">
        <w:rPr>
          <w:rFonts w:ascii="Arial" w:hAnsi="Arial" w:cs="Times New Roman"/>
        </w:rPr>
        <w:t>Weekly meeting</w:t>
      </w:r>
    </w:p>
    <w:p w:rsidR="00150AA6" w:rsidRPr="002E5912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r w:rsidRPr="002E5912">
        <w:rPr>
          <w:rFonts w:ascii="Arial" w:hAnsi="Arial" w:cs="Times New Roman"/>
        </w:rPr>
        <w:t>Theophilus Elechi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Afzal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>Jason Yip King Chueng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 xml:space="preserve">HeG03, </w:t>
      </w:r>
      <w:r w:rsidR="00223217">
        <w:rPr>
          <w:rFonts w:ascii="Arial" w:hAnsi="Arial" w:cs="Times New Roman"/>
        </w:rPr>
        <w:t>8</w:t>
      </w:r>
      <w:r w:rsidRPr="00693FCC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 2018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>
        <w:rPr>
          <w:rFonts w:ascii="Arial" w:hAnsi="Arial" w:cs="Times New Roman"/>
        </w:rPr>
        <w:t>oject members present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Afzal Ismail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>
        <w:rPr>
          <w:rFonts w:ascii="Arial" w:hAnsi="Arial" w:cs="Times New Roman"/>
        </w:rPr>
        <w:t xml:space="preserve"> </w:t>
      </w:r>
      <w:r w:rsidR="00223217">
        <w:rPr>
          <w:rFonts w:ascii="Arial" w:hAnsi="Arial" w:cs="Times New Roman"/>
        </w:rPr>
        <w:t>8</w:t>
      </w:r>
      <w:r w:rsidR="00223217" w:rsidRPr="00223217">
        <w:rPr>
          <w:rFonts w:ascii="Arial" w:hAnsi="Arial" w:cs="Times New Roman"/>
          <w:vertAlign w:val="superscript"/>
        </w:rPr>
        <w:t>th</w:t>
      </w:r>
      <w:r w:rsidR="00223217">
        <w:rPr>
          <w:rFonts w:ascii="Arial" w:hAnsi="Arial" w:cs="Times New Roman"/>
        </w:rPr>
        <w:t xml:space="preserve"> March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:rsidR="00150AA6" w:rsidRPr="00A039CF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223217" w:rsidRPr="003D5136" w:rsidRDefault="003D5136" w:rsidP="003D513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3D5136">
        <w:rPr>
          <w:rFonts w:ascii="Arial" w:hAnsi="Arial" w:cs="Times New Roman"/>
        </w:rPr>
        <w:t>1.</w:t>
      </w:r>
      <w:r>
        <w:rPr>
          <w:rFonts w:ascii="Arial" w:hAnsi="Arial" w:cs="Times New Roman"/>
        </w:rPr>
        <w:t xml:space="preserve"> </w:t>
      </w:r>
      <w:r w:rsidR="00223217" w:rsidRPr="003D5136">
        <w:rPr>
          <w:rFonts w:ascii="Arial" w:hAnsi="Arial" w:cs="Times New Roman"/>
        </w:rPr>
        <w:t>Theophilus Elechi completed the UI presentation during the session, as they have to be handed in for review. The other present group members have helped as well.</w:t>
      </w:r>
    </w:p>
    <w:p w:rsidR="003D5136" w:rsidRPr="003D5136" w:rsidRDefault="003D5136" w:rsidP="003D5136"/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>
        <w:rPr>
          <w:rFonts w:ascii="Arial" w:hAnsi="Arial" w:cs="Times New Roman"/>
          <w:u w:val="single"/>
        </w:rPr>
        <w:t>New Business</w:t>
      </w: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150AA6" w:rsidRDefault="00223217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2.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 is now working on the architectural level design for the program.</w:t>
      </w:r>
    </w:p>
    <w:p w:rsidR="00223217" w:rsidRDefault="00223217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nah37</w:t>
      </w:r>
    </w:p>
    <w:p w:rsidR="00223217" w:rsidRDefault="00223217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23217" w:rsidRDefault="00223217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3. </w:t>
      </w:r>
      <w:r w:rsidRPr="00635C12">
        <w:rPr>
          <w:rFonts w:ascii="Arial" w:hAnsi="Arial" w:cs="Times New Roman"/>
        </w:rPr>
        <w:t>Jason Yip King Chueng</w:t>
      </w:r>
      <w:r>
        <w:rPr>
          <w:rFonts w:ascii="Arial" w:hAnsi="Arial" w:cs="Times New Roman"/>
        </w:rPr>
        <w:t xml:space="preserve"> is tasked to work on the coding for the user interface, according to the prototype submitted today.</w:t>
      </w:r>
    </w:p>
    <w:p w:rsidR="00223217" w:rsidRDefault="00223217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23217" w:rsidRDefault="003D513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4. Afzal Ismail is tasked to come up with a code to look whether a word entered by the player is legal or not, according to a 50,000 word dictionary.</w:t>
      </w:r>
      <w:r w:rsidR="00223217">
        <w:rPr>
          <w:rFonts w:ascii="Arial" w:hAnsi="Arial" w:cs="Times New Roman"/>
        </w:rPr>
        <w:t xml:space="preserve">  </w:t>
      </w:r>
    </w:p>
    <w:p w:rsidR="00223217" w:rsidRDefault="00223217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3D5136" w:rsidRPr="00A039CF" w:rsidRDefault="003D513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150AA6" w:rsidRPr="00B07E8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B07E86">
        <w:rPr>
          <w:rFonts w:ascii="Arial" w:hAnsi="Arial" w:cs="Times New Roman"/>
        </w:rPr>
        <w:t>None.</w:t>
      </w: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50AA6" w:rsidRDefault="003D5136" w:rsidP="00150A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08/</w:t>
      </w:r>
      <w:r w:rsidR="00A043FD">
        <w:rPr>
          <w:rFonts w:ascii="Times New Roman" w:hAnsi="Times New Roman" w:cs="Times New Roman"/>
          <w:sz w:val="22"/>
          <w:szCs w:val="22"/>
        </w:rPr>
        <w:t>03/18</w:t>
      </w:r>
    </w:p>
    <w:p w:rsidR="00150AA6" w:rsidRDefault="00150AA6" w:rsidP="00150A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mai15</w:t>
      </w:r>
    </w:p>
    <w:p w:rsidR="00150AA6" w:rsidRDefault="00150AA6" w:rsidP="00150AA6"/>
    <w:p w:rsidR="00150AA6" w:rsidRDefault="00150AA6" w:rsidP="00150AA6"/>
    <w:p w:rsidR="00AB63C0" w:rsidRDefault="00192FB1"/>
    <w:sectPr w:rsidR="00AB63C0" w:rsidSect="007D16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2AC"/>
    <w:multiLevelType w:val="hybridMultilevel"/>
    <w:tmpl w:val="B0C2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C1FF2"/>
    <w:multiLevelType w:val="hybridMultilevel"/>
    <w:tmpl w:val="ADCC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371C0"/>
    <w:multiLevelType w:val="hybridMultilevel"/>
    <w:tmpl w:val="1D32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B1"/>
    <w:rsid w:val="00150AA6"/>
    <w:rsid w:val="00192FB1"/>
    <w:rsid w:val="00223217"/>
    <w:rsid w:val="003D5136"/>
    <w:rsid w:val="007D162A"/>
    <w:rsid w:val="00922582"/>
    <w:rsid w:val="00A043FD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69FC1E-0269-CB40-8936-666662F3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ifismail786/Library/Group%20Containers/UBF8T346G9.Office/User%20Content.localized/Templates.localized/Minutes7_08-03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Minutes7_08-03-18.dotx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afzalismail96@gmail.com</dc:creator>
  <cp:keywords/>
  <dc:description/>
  <cp:lastModifiedBy>afzalismail96@gmail.com</cp:lastModifiedBy>
  <cp:revision>1</cp:revision>
  <dcterms:created xsi:type="dcterms:W3CDTF">2018-03-08T11:15:00Z</dcterms:created>
  <dcterms:modified xsi:type="dcterms:W3CDTF">2018-03-08T11:15:00Z</dcterms:modified>
</cp:coreProperties>
</file>